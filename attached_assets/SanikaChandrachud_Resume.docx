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567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3"/>
        <w:gridCol w:w="3969"/>
      </w:tblGrid>
      <w:tr w:rsidR="001E4C5D" w14:paraId="0845D83C" w14:textId="77777777" w:rsidTr="001D30D5">
        <w:trPr>
          <w:trHeight w:val="993"/>
        </w:trPr>
        <w:tc>
          <w:tcPr>
            <w:tcW w:w="10632" w:type="dxa"/>
            <w:gridSpan w:val="2"/>
          </w:tcPr>
          <w:p w14:paraId="460D4A57" w14:textId="5B4740DC" w:rsidR="003E063A" w:rsidRPr="00DC4150" w:rsidRDefault="001E4C5D" w:rsidP="00DC4150">
            <w:pPr>
              <w:pStyle w:val="Heading1"/>
              <w:rPr>
                <w:sz w:val="28"/>
                <w:szCs w:val="28"/>
                <w:u w:val="single"/>
              </w:rPr>
            </w:pPr>
            <w:r w:rsidRPr="00925C22">
              <w:rPr>
                <w:sz w:val="28"/>
                <w:szCs w:val="28"/>
                <w:u w:val="single"/>
              </w:rPr>
              <w:t>Profile SUmmary</w:t>
            </w:r>
          </w:p>
          <w:p w14:paraId="77C83D33" w14:textId="79DA481C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>Product Engineer with 3+ years of experience in product design, development, and prototyping.</w:t>
            </w:r>
          </w:p>
          <w:p w14:paraId="57E0D1B3" w14:textId="77777777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 xml:space="preserve">Regularly use and operate 3D printers, laser cutting machines, </w:t>
            </w:r>
            <w:proofErr w:type="spellStart"/>
            <w:r>
              <w:t>panbrake</w:t>
            </w:r>
            <w:proofErr w:type="spellEnd"/>
            <w:r>
              <w:t xml:space="preserve"> press, and power tools.</w:t>
            </w:r>
          </w:p>
          <w:p w14:paraId="66D9A9C0" w14:textId="7DF1F394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>Certified SolidWorks Professional, Certified Sheetmetal</w:t>
            </w:r>
            <w:r w:rsidR="006D3D6A">
              <w:t xml:space="preserve">, </w:t>
            </w:r>
            <w:r>
              <w:t xml:space="preserve">Weldments </w:t>
            </w:r>
            <w:r w:rsidR="006D3D6A">
              <w:t xml:space="preserve">and Drawings </w:t>
            </w:r>
            <w:r>
              <w:t>Professional.</w:t>
            </w:r>
          </w:p>
          <w:p w14:paraId="47520FE7" w14:textId="0BF2CC7B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 xml:space="preserve">Certified Kuka Robot Programming 2. Ability to work with </w:t>
            </w:r>
            <w:proofErr w:type="spellStart"/>
            <w:r w:rsidR="004C2613">
              <w:t>c</w:t>
            </w:r>
            <w:r>
              <w:t>obots</w:t>
            </w:r>
            <w:proofErr w:type="spellEnd"/>
            <w:r>
              <w:t xml:space="preserve"> – UR10e, TM12, TM14.</w:t>
            </w:r>
          </w:p>
          <w:p w14:paraId="3238F300" w14:textId="77777777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>Master’s degree specializing in Product Design and Additive Manufacturing.</w:t>
            </w:r>
          </w:p>
          <w:p w14:paraId="4DCF17EC" w14:textId="77777777" w:rsidR="001E4C5D" w:rsidRDefault="001E4C5D" w:rsidP="001E4C5D">
            <w:pPr>
              <w:pStyle w:val="ListParagraph"/>
              <w:numPr>
                <w:ilvl w:val="0"/>
                <w:numId w:val="18"/>
              </w:numPr>
            </w:pPr>
            <w:r>
              <w:t xml:space="preserve">Key Skills – Design Thinking, DFX Principles, </w:t>
            </w:r>
            <w:proofErr w:type="spellStart"/>
            <w:r>
              <w:t>Solidworks</w:t>
            </w:r>
            <w:proofErr w:type="spellEnd"/>
            <w:r>
              <w:t xml:space="preserve"> (CAD and Simulation), programming (C++ and python)</w:t>
            </w:r>
          </w:p>
          <w:p w14:paraId="5091E688" w14:textId="33CB972C" w:rsidR="001E4C5D" w:rsidRDefault="001E4C5D" w:rsidP="00AD31D1">
            <w:pPr>
              <w:pStyle w:val="ContactInfo"/>
            </w:pPr>
          </w:p>
        </w:tc>
      </w:tr>
      <w:tr w:rsidR="001E4C5D" w14:paraId="4E2565F7" w14:textId="77777777" w:rsidTr="001D30D5">
        <w:trPr>
          <w:trHeight w:val="993"/>
        </w:trPr>
        <w:tc>
          <w:tcPr>
            <w:tcW w:w="10632" w:type="dxa"/>
            <w:gridSpan w:val="2"/>
          </w:tcPr>
          <w:p w14:paraId="441F24F9" w14:textId="5790283D" w:rsidR="003E063A" w:rsidRPr="00DC4150" w:rsidRDefault="001E4C5D" w:rsidP="00DC4150">
            <w:pPr>
              <w:pStyle w:val="Heading1"/>
              <w:rPr>
                <w:sz w:val="28"/>
                <w:szCs w:val="28"/>
                <w:u w:val="single"/>
              </w:rPr>
            </w:pPr>
            <w:r w:rsidRPr="00AD0911">
              <w:rPr>
                <w:sz w:val="28"/>
                <w:szCs w:val="28"/>
                <w:u w:val="single"/>
              </w:rPr>
              <w:t>EXPERIENCE</w:t>
            </w:r>
          </w:p>
          <w:p w14:paraId="01A6B9AA" w14:textId="1F922195" w:rsidR="001E4C5D" w:rsidRPr="00925C22" w:rsidRDefault="001E4C5D" w:rsidP="001E4C5D">
            <w:pPr>
              <w:pStyle w:val="Heading2"/>
              <w:tabs>
                <w:tab w:val="right" w:pos="10628"/>
              </w:tabs>
              <w:rPr>
                <w:b w:val="0"/>
                <w:caps/>
                <w:color w:val="000000" w:themeColor="text1"/>
                <w:sz w:val="24"/>
                <w:szCs w:val="24"/>
              </w:rPr>
            </w:pPr>
            <w:r w:rsidRPr="00925C22">
              <w:rPr>
                <w:sz w:val="24"/>
                <w:szCs w:val="24"/>
              </w:rPr>
              <w:t>Product Engineer (Mechanical)</w:t>
            </w:r>
            <w:r w:rsidRPr="00925C22">
              <w:rPr>
                <w:rStyle w:val="BlackText"/>
                <w:sz w:val="24"/>
                <w:szCs w:val="24"/>
              </w:rPr>
              <w:t xml:space="preserve"> | ManuFutures</w:t>
            </w:r>
            <w:r w:rsidRPr="00925C22">
              <w:rPr>
                <w:b w:val="0"/>
                <w:caps/>
                <w:color w:val="000000" w:themeColor="text1"/>
                <w:sz w:val="24"/>
                <w:szCs w:val="24"/>
              </w:rPr>
              <w:tab/>
            </w:r>
            <w:r w:rsidRPr="00021B23">
              <w:rPr>
                <w:b w:val="0"/>
                <w:caps/>
                <w:color w:val="000000" w:themeColor="text1"/>
                <w:sz w:val="20"/>
                <w:szCs w:val="20"/>
              </w:rPr>
              <w:t>DEC 2022 – Present</w:t>
            </w:r>
          </w:p>
          <w:p w14:paraId="5F154F62" w14:textId="622888DB" w:rsidR="005E79F6" w:rsidRPr="00565B06" w:rsidRDefault="005E79F6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Spearheaded 2 data capture and consolidation activities for large production companies to determine project scope for effective and strategic execution.</w:t>
            </w:r>
          </w:p>
          <w:p w14:paraId="32AD821D" w14:textId="46AEE5AB" w:rsidR="005E79F6" w:rsidRDefault="005E79F6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Engaged with stakeholders to identify industry gaps and needs to create project scope, resource utilization plan and project costs. L</w:t>
            </w:r>
            <w:r w:rsidR="004C2613">
              <w:t>ea</w:t>
            </w:r>
            <w:r>
              <w:t>rned to implement project management skills for 2 small projects.</w:t>
            </w:r>
          </w:p>
          <w:p w14:paraId="742D6215" w14:textId="70D8CCE7" w:rsidR="001E4C5D" w:rsidRDefault="001E4C5D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Took ownership of 6 projects by successful implementation of design principles to develop prototypes or minimum viable products. Utilized rapid prototyping technologies </w:t>
            </w:r>
            <w:r w:rsidR="004C2613">
              <w:t>-</w:t>
            </w:r>
            <w:r>
              <w:t xml:space="preserve"> 3D printing</w:t>
            </w:r>
            <w:r w:rsidR="004C2613">
              <w:t xml:space="preserve"> and</w:t>
            </w:r>
            <w:r>
              <w:t xml:space="preserve"> laser cutting</w:t>
            </w:r>
            <w:r w:rsidR="004C2613">
              <w:t>.</w:t>
            </w:r>
            <w:r>
              <w:t xml:space="preserve"> </w:t>
            </w:r>
          </w:p>
          <w:p w14:paraId="0C18A9BB" w14:textId="38A2FDEF" w:rsidR="001E4C5D" w:rsidRDefault="001E4C5D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Created CAD models in SolidWorks, implemented </w:t>
            </w:r>
            <w:r w:rsidR="001F3F7B">
              <w:t>configuration-based</w:t>
            </w:r>
            <w:r>
              <w:t xml:space="preserve"> design, decided appropriate manufacturing technologies and materials for products, while taking make-or-buy decisions.</w:t>
            </w:r>
          </w:p>
          <w:p w14:paraId="293431BE" w14:textId="0A0EA97E" w:rsidR="001E4C5D" w:rsidRDefault="001E4C5D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Implemented design for manufacturing principles for sheet metal fabrication, 3D printing and injection </w:t>
            </w:r>
            <w:proofErr w:type="spellStart"/>
            <w:r>
              <w:t>moulding</w:t>
            </w:r>
            <w:proofErr w:type="spellEnd"/>
            <w:r w:rsidR="005B0C63">
              <w:t>.</w:t>
            </w:r>
          </w:p>
          <w:p w14:paraId="44C35314" w14:textId="0D3ADF42" w:rsidR="001F3F7B" w:rsidRDefault="001F3F7B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Conducted DFMEA and static FEA simulations for design improvements</w:t>
            </w:r>
            <w:r w:rsidR="005B0C63">
              <w:t xml:space="preserve"> and validation.</w:t>
            </w:r>
          </w:p>
          <w:p w14:paraId="5EA22B4C" w14:textId="465FBC10" w:rsidR="005E79F6" w:rsidRDefault="005E79F6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Documented and created several reports for closing out of projects with clients.</w:t>
            </w:r>
          </w:p>
          <w:p w14:paraId="4B674679" w14:textId="7066DC10" w:rsidR="0066431C" w:rsidRDefault="0066431C" w:rsidP="00791C36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Utilized</w:t>
            </w:r>
            <w:r w:rsidR="005E79F6">
              <w:t xml:space="preserve"> specialist </w:t>
            </w:r>
            <w:proofErr w:type="spellStart"/>
            <w:r w:rsidR="005E79F6">
              <w:t>equipment</w:t>
            </w:r>
            <w:r w:rsidR="004C2613">
              <w:t>s</w:t>
            </w:r>
            <w:proofErr w:type="spellEnd"/>
            <w:r w:rsidR="005E79F6">
              <w:t xml:space="preserve"> </w:t>
            </w:r>
            <w:r w:rsidR="004C2613">
              <w:t xml:space="preserve">- </w:t>
            </w:r>
            <w:r w:rsidR="005E79F6">
              <w:t xml:space="preserve">3D printers, sandblaster, laser cutter, </w:t>
            </w:r>
            <w:r>
              <w:t>bending machine, dyeing machine</w:t>
            </w:r>
            <w:r w:rsidR="004C2613">
              <w:t>,</w:t>
            </w:r>
            <w:r>
              <w:t xml:space="preserve"> </w:t>
            </w:r>
            <w:proofErr w:type="spellStart"/>
            <w:r>
              <w:t>cobots</w:t>
            </w:r>
            <w:proofErr w:type="spellEnd"/>
            <w:r>
              <w:t xml:space="preserve"> to manufacture and prototype according to tenant requirements. </w:t>
            </w:r>
          </w:p>
          <w:p w14:paraId="6DA4E628" w14:textId="111B7456" w:rsidR="00791C36" w:rsidRDefault="0066431C" w:rsidP="00DC415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Worked to develop </w:t>
            </w:r>
            <w:r w:rsidR="00791C36">
              <w:t>good relations with vendors, suppliers, clients and other departments within Deakin.</w:t>
            </w:r>
          </w:p>
          <w:p w14:paraId="5D104D79" w14:textId="77777777" w:rsidR="00DC4150" w:rsidRPr="00DC4150" w:rsidRDefault="00DC4150" w:rsidP="00DC4150">
            <w:pPr>
              <w:jc w:val="both"/>
            </w:pPr>
          </w:p>
          <w:p w14:paraId="2B67AFF7" w14:textId="6C32A305" w:rsidR="001E4C5D" w:rsidRPr="00925C22" w:rsidRDefault="001E4C5D" w:rsidP="001E4C5D">
            <w:pPr>
              <w:pStyle w:val="Heading2"/>
              <w:tabs>
                <w:tab w:val="right" w:pos="10628"/>
              </w:tabs>
              <w:rPr>
                <w:sz w:val="24"/>
                <w:szCs w:val="24"/>
              </w:rPr>
            </w:pPr>
            <w:r w:rsidRPr="00925C22">
              <w:rPr>
                <w:sz w:val="24"/>
                <w:szCs w:val="24"/>
              </w:rPr>
              <w:t>Design Engineer</w:t>
            </w:r>
            <w:r w:rsidRPr="00925C22">
              <w:rPr>
                <w:rStyle w:val="BlackText"/>
                <w:sz w:val="24"/>
                <w:szCs w:val="24"/>
              </w:rPr>
              <w:t xml:space="preserve"> | </w:t>
            </w:r>
            <w:proofErr w:type="spellStart"/>
            <w:r w:rsidRPr="00925C22">
              <w:rPr>
                <w:rStyle w:val="BlackText"/>
                <w:sz w:val="24"/>
                <w:szCs w:val="24"/>
              </w:rPr>
              <w:t>Dispotronics</w:t>
            </w:r>
            <w:proofErr w:type="spellEnd"/>
            <w:r w:rsidRPr="00925C22">
              <w:rPr>
                <w:rStyle w:val="BlackText"/>
                <w:sz w:val="24"/>
                <w:szCs w:val="24"/>
              </w:rPr>
              <w:tab/>
            </w:r>
            <w:r w:rsidRPr="00021B23">
              <w:rPr>
                <w:b w:val="0"/>
                <w:caps/>
                <w:color w:val="000000" w:themeColor="text1"/>
                <w:sz w:val="20"/>
                <w:szCs w:val="20"/>
              </w:rPr>
              <w:t>Mar 2021 – DEC 2021</w:t>
            </w:r>
          </w:p>
          <w:p w14:paraId="43D66E9F" w14:textId="77777777" w:rsidR="001E4C5D" w:rsidRDefault="001E4C5D" w:rsidP="001E4C5D">
            <w:pPr>
              <w:pStyle w:val="ListParagraph"/>
              <w:numPr>
                <w:ilvl w:val="0"/>
                <w:numId w:val="26"/>
              </w:numPr>
            </w:pPr>
            <w:r>
              <w:t>Formulated product specifications based on clients’ sensor requirements to increase company turnover by 150%.</w:t>
            </w:r>
          </w:p>
          <w:p w14:paraId="145EA614" w14:textId="77777777" w:rsidR="001E4C5D" w:rsidRDefault="001E4C5D" w:rsidP="001E4C5D">
            <w:pPr>
              <w:pStyle w:val="ListParagraph"/>
              <w:numPr>
                <w:ilvl w:val="0"/>
                <w:numId w:val="26"/>
              </w:numPr>
            </w:pPr>
            <w:r>
              <w:t>Reverse Engineering and CAD modelling using Siemens NX of existing product range of 20+ products for catalogue creation.</w:t>
            </w:r>
          </w:p>
          <w:p w14:paraId="0E15F85A" w14:textId="77777777" w:rsidR="001E4C5D" w:rsidRDefault="001E4C5D" w:rsidP="001E4C5D">
            <w:pPr>
              <w:pStyle w:val="ListParagraph"/>
              <w:numPr>
                <w:ilvl w:val="0"/>
                <w:numId w:val="26"/>
              </w:numPr>
            </w:pPr>
            <w:r>
              <w:t xml:space="preserve">Design and development of custom wheelchair design for senior bedridden folk, providing ideal user experience. </w:t>
            </w:r>
          </w:p>
          <w:p w14:paraId="6DF2A428" w14:textId="63A34123" w:rsidR="00791C36" w:rsidRDefault="001E4C5D" w:rsidP="00DC4150">
            <w:pPr>
              <w:pStyle w:val="ListParagraph"/>
              <w:numPr>
                <w:ilvl w:val="0"/>
                <w:numId w:val="26"/>
              </w:numPr>
            </w:pPr>
            <w:r>
              <w:t>Methodical creation of engineering change documents, PPAP, PFMEA and DFMEA.</w:t>
            </w:r>
          </w:p>
          <w:p w14:paraId="1D0F3CED" w14:textId="77777777" w:rsidR="00DC4150" w:rsidRPr="00DC4150" w:rsidRDefault="00DC4150" w:rsidP="00DC4150"/>
          <w:p w14:paraId="289B144D" w14:textId="05F6F3C6" w:rsidR="001E4C5D" w:rsidRPr="00565B06" w:rsidRDefault="001E4C5D" w:rsidP="001E4C5D">
            <w:pPr>
              <w:pStyle w:val="Heading2"/>
              <w:tabs>
                <w:tab w:val="right" w:pos="10628"/>
              </w:tabs>
            </w:pPr>
            <w:proofErr w:type="spellStart"/>
            <w:r w:rsidRPr="00925C22">
              <w:rPr>
                <w:sz w:val="24"/>
                <w:szCs w:val="24"/>
              </w:rPr>
              <w:t>Simulia</w:t>
            </w:r>
            <w:proofErr w:type="spellEnd"/>
            <w:r w:rsidRPr="00925C22">
              <w:rPr>
                <w:sz w:val="24"/>
                <w:szCs w:val="24"/>
              </w:rPr>
              <w:t xml:space="preserve"> Developer</w:t>
            </w:r>
            <w:r w:rsidRPr="00925C22">
              <w:rPr>
                <w:rStyle w:val="BlackText"/>
                <w:sz w:val="24"/>
                <w:szCs w:val="24"/>
              </w:rPr>
              <w:t xml:space="preserve"> | Dassault </w:t>
            </w:r>
            <w:proofErr w:type="spellStart"/>
            <w:r w:rsidRPr="00925C22">
              <w:rPr>
                <w:rStyle w:val="BlackText"/>
                <w:sz w:val="24"/>
                <w:szCs w:val="24"/>
              </w:rPr>
              <w:t>Systemes</w:t>
            </w:r>
            <w:proofErr w:type="spellEnd"/>
            <w:r>
              <w:rPr>
                <w:rStyle w:val="BlackText"/>
              </w:rPr>
              <w:tab/>
            </w:r>
            <w:r w:rsidRPr="00021B23">
              <w:rPr>
                <w:b w:val="0"/>
                <w:caps/>
                <w:color w:val="000000" w:themeColor="text1"/>
                <w:sz w:val="20"/>
                <w:szCs w:val="20"/>
              </w:rPr>
              <w:t>Jul 2019 – FEB 2021</w:t>
            </w:r>
          </w:p>
          <w:p w14:paraId="606698AD" w14:textId="77777777" w:rsidR="001E4C5D" w:rsidRDefault="001E4C5D" w:rsidP="001E4C5D">
            <w:pPr>
              <w:pStyle w:val="ListParagraph"/>
              <w:numPr>
                <w:ilvl w:val="0"/>
                <w:numId w:val="25"/>
              </w:numPr>
            </w:pPr>
            <w:r>
              <w:t xml:space="preserve">Worked in a 9-member team to develop </w:t>
            </w:r>
            <w:proofErr w:type="gramStart"/>
            <w:r>
              <w:t>solution</w:t>
            </w:r>
            <w:proofErr w:type="gramEnd"/>
            <w:r>
              <w:t xml:space="preserve"> for optimizing CAD model with Numerical Methods of </w:t>
            </w:r>
            <w:proofErr w:type="spellStart"/>
            <w:r>
              <w:t>Optimisation</w:t>
            </w:r>
            <w:proofErr w:type="spellEnd"/>
            <w:r>
              <w:t>.</w:t>
            </w:r>
          </w:p>
          <w:p w14:paraId="4D0DC34C" w14:textId="77777777" w:rsidR="0038684E" w:rsidRDefault="001E4C5D" w:rsidP="0038684E">
            <w:pPr>
              <w:pStyle w:val="ListParagraph"/>
              <w:numPr>
                <w:ilvl w:val="0"/>
                <w:numId w:val="25"/>
              </w:numPr>
            </w:pPr>
            <w:r>
              <w:t>Utilized Object Oriented Programming using Model View Controller software architecture in C++.</w:t>
            </w:r>
          </w:p>
          <w:p w14:paraId="63E94DB9" w14:textId="77777777" w:rsidR="001D30D5" w:rsidRDefault="001E4C5D" w:rsidP="001D30D5">
            <w:pPr>
              <w:pStyle w:val="ListParagraph"/>
              <w:numPr>
                <w:ilvl w:val="0"/>
                <w:numId w:val="25"/>
              </w:numPr>
            </w:pPr>
            <w:r>
              <w:t>Acted as point of contact and mentor for all-girls high school in design engineering competition hosted by Dassault</w:t>
            </w:r>
          </w:p>
          <w:p w14:paraId="0D248C42" w14:textId="60348E88" w:rsidR="00DC4150" w:rsidRPr="001E4C5D" w:rsidRDefault="00DC4150" w:rsidP="00DC4150"/>
        </w:tc>
      </w:tr>
      <w:tr w:rsidR="00A52131" w14:paraId="60F285EF" w14:textId="77777777" w:rsidTr="001D30D5">
        <w:tc>
          <w:tcPr>
            <w:tcW w:w="10632" w:type="dxa"/>
            <w:gridSpan w:val="2"/>
          </w:tcPr>
          <w:p w14:paraId="53006692" w14:textId="3D0733DB" w:rsidR="00A52131" w:rsidRPr="001E4C5D" w:rsidRDefault="00AD0911" w:rsidP="001E4C5D">
            <w:pPr>
              <w:pStyle w:val="Heading1"/>
              <w:rPr>
                <w:sz w:val="28"/>
                <w:szCs w:val="28"/>
                <w:u w:val="single"/>
              </w:rPr>
            </w:pPr>
            <w:r w:rsidRPr="001E4C5D">
              <w:rPr>
                <w:sz w:val="28"/>
                <w:szCs w:val="28"/>
                <w:u w:val="single"/>
              </w:rPr>
              <w:t>EDUCATION</w:t>
            </w:r>
          </w:p>
          <w:p w14:paraId="3278A9B5" w14:textId="663F6950" w:rsidR="00A52131" w:rsidRPr="00565B06" w:rsidRDefault="004D0491" w:rsidP="00165271">
            <w:pPr>
              <w:pStyle w:val="Heading2"/>
              <w:tabs>
                <w:tab w:val="right" w:pos="10628"/>
              </w:tabs>
            </w:pPr>
            <w:r w:rsidRPr="00021B23">
              <w:rPr>
                <w:sz w:val="24"/>
                <w:szCs w:val="24"/>
              </w:rPr>
              <w:t>Master of Engineering</w:t>
            </w:r>
            <w:r w:rsidR="006A6D73" w:rsidRPr="00021B23">
              <w:rPr>
                <w:rStyle w:val="BlackText"/>
                <w:sz w:val="24"/>
                <w:szCs w:val="24"/>
              </w:rPr>
              <w:t xml:space="preserve"> </w:t>
            </w:r>
            <w:r w:rsidR="00A52131" w:rsidRPr="00021B23">
              <w:rPr>
                <w:rStyle w:val="BlackText"/>
                <w:sz w:val="24"/>
                <w:szCs w:val="24"/>
              </w:rPr>
              <w:t xml:space="preserve">| </w:t>
            </w:r>
            <w:r w:rsidRPr="00021B23">
              <w:rPr>
                <w:rStyle w:val="BlackText"/>
                <w:sz w:val="24"/>
                <w:szCs w:val="24"/>
              </w:rPr>
              <w:t>Deakin University</w:t>
            </w:r>
            <w:r w:rsidR="00165271">
              <w:rPr>
                <w:rStyle w:val="BlackText"/>
              </w:rPr>
              <w:tab/>
            </w:r>
            <w:r w:rsidR="005976A8" w:rsidRPr="00021B23">
              <w:rPr>
                <w:b w:val="0"/>
                <w:caps/>
                <w:color w:val="000000" w:themeColor="text1"/>
                <w:sz w:val="20"/>
                <w:szCs w:val="20"/>
              </w:rPr>
              <w:t>Nov 2020 – Oct 2022</w:t>
            </w:r>
          </w:p>
          <w:p w14:paraId="419FB679" w14:textId="79C65885" w:rsidR="000C0771" w:rsidRDefault="000C0771" w:rsidP="00791C36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Dual Specialization in Product Design and Additive Manufacturing</w:t>
            </w:r>
            <w:r w:rsidR="00382AE5">
              <w:t>.</w:t>
            </w:r>
          </w:p>
          <w:p w14:paraId="466FEFEE" w14:textId="65FA30D5" w:rsidR="000C0771" w:rsidRDefault="000C0771" w:rsidP="00791C36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Deakin Vice Chancellor’s Professional Excellence Scholar</w:t>
            </w:r>
            <w:r w:rsidR="00BE2ACA">
              <w:t>, with 100% meritorious scholarship</w:t>
            </w:r>
            <w:r w:rsidR="00382AE5">
              <w:t>.</w:t>
            </w:r>
          </w:p>
          <w:p w14:paraId="3C5132DF" w14:textId="44B6C617" w:rsidR="00382AE5" w:rsidRDefault="00382AE5" w:rsidP="00791C36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Postgraduate Student Award and Postgraduate Student Project Excellence Award.</w:t>
            </w:r>
          </w:p>
          <w:p w14:paraId="5A66E6C0" w14:textId="540FE08B" w:rsidR="00DC4150" w:rsidRPr="00565B06" w:rsidRDefault="00165271" w:rsidP="00DC4150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30-day</w:t>
            </w:r>
            <w:r w:rsidR="000C0771">
              <w:t xml:space="preserve"> internship at Conflux Technologies, </w:t>
            </w:r>
            <w:r w:rsidR="00BE2ACA">
              <w:t xml:space="preserve">focused </w:t>
            </w:r>
            <w:r w:rsidR="000C0771">
              <w:t xml:space="preserve">on </w:t>
            </w:r>
            <w:r w:rsidR="00D91335">
              <w:t xml:space="preserve">quality control </w:t>
            </w:r>
            <w:r w:rsidR="000C0771">
              <w:t xml:space="preserve">testing </w:t>
            </w:r>
            <w:r w:rsidR="00D91335">
              <w:t xml:space="preserve">of </w:t>
            </w:r>
            <w:r w:rsidR="000C0771">
              <w:t>Metal 3D Prints and improvements in print quality</w:t>
            </w:r>
            <w:r w:rsidR="00382AE5">
              <w:t>.</w:t>
            </w:r>
          </w:p>
          <w:p w14:paraId="48117641" w14:textId="4492A880" w:rsidR="00791C36" w:rsidRDefault="00791C36" w:rsidP="00DC4150">
            <w:pPr>
              <w:jc w:val="both"/>
            </w:pPr>
          </w:p>
        </w:tc>
      </w:tr>
      <w:tr w:rsidR="00DC4150" w14:paraId="52657764" w14:textId="77777777" w:rsidTr="001D30D5">
        <w:tc>
          <w:tcPr>
            <w:tcW w:w="10632" w:type="dxa"/>
            <w:gridSpan w:val="2"/>
          </w:tcPr>
          <w:p w14:paraId="647268FC" w14:textId="77777777" w:rsidR="00DC4150" w:rsidRPr="00565B06" w:rsidRDefault="00DC4150" w:rsidP="00DC4150">
            <w:pPr>
              <w:pStyle w:val="Heading2"/>
              <w:tabs>
                <w:tab w:val="right" w:pos="10628"/>
              </w:tabs>
            </w:pPr>
            <w:r w:rsidRPr="0038684E">
              <w:rPr>
                <w:sz w:val="24"/>
                <w:szCs w:val="24"/>
              </w:rPr>
              <w:lastRenderedPageBreak/>
              <w:t>Bachelor of Engineering (Mechanical)</w:t>
            </w:r>
            <w:r w:rsidRPr="006A6D73">
              <w:rPr>
                <w:rStyle w:val="BlackText"/>
              </w:rPr>
              <w:t xml:space="preserve"> </w:t>
            </w:r>
            <w:r w:rsidRPr="0038684E">
              <w:rPr>
                <w:rStyle w:val="BlackText"/>
                <w:sz w:val="24"/>
                <w:szCs w:val="24"/>
              </w:rPr>
              <w:t>| Pune University</w:t>
            </w:r>
            <w:r>
              <w:rPr>
                <w:rStyle w:val="BlackText"/>
              </w:rPr>
              <w:tab/>
            </w:r>
            <w:r w:rsidRPr="00165271">
              <w:rPr>
                <w:b w:val="0"/>
                <w:caps/>
                <w:color w:val="000000" w:themeColor="text1"/>
                <w:sz w:val="20"/>
                <w:szCs w:val="24"/>
              </w:rPr>
              <w:t>AUG 2015 – JUN 2019</w:t>
            </w:r>
          </w:p>
          <w:p w14:paraId="14327D4B" w14:textId="77777777" w:rsidR="00DC4150" w:rsidRDefault="00DC4150" w:rsidP="00DC4150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Graduated with first class distinction and </w:t>
            </w:r>
            <w:proofErr w:type="gramStart"/>
            <w:r>
              <w:t>8.5</w:t>
            </w:r>
            <w:proofErr w:type="gramEnd"/>
            <w:r>
              <w:t xml:space="preserve"> GPA.</w:t>
            </w:r>
          </w:p>
          <w:p w14:paraId="6FFD4F61" w14:textId="77777777" w:rsidR="00DC4150" w:rsidRDefault="00DC4150" w:rsidP="00DC4150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30-day internship at Atlas Copco </w:t>
            </w:r>
            <w:proofErr w:type="spellStart"/>
            <w:r>
              <w:t>Gecia</w:t>
            </w:r>
            <w:proofErr w:type="spellEnd"/>
            <w:r>
              <w:t>, performed multi-iteration vibration analyses to study resonance during machining.</w:t>
            </w:r>
          </w:p>
          <w:p w14:paraId="2E8C436D" w14:textId="77777777" w:rsidR="00DC4150" w:rsidRDefault="00DC4150" w:rsidP="00DC4150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Conducted multi-variate Design of Experiments to scientifically provide an eco-friendly alternative for detergent (utensil). Designed innovative sheet-metal machinery for large scale production with a B2C business model. National top 12 design finalist amongst 1000 projects in Aakruti 2019. Presented at </w:t>
            </w:r>
            <w:proofErr w:type="spellStart"/>
            <w:r>
              <w:t>Solidworks</w:t>
            </w:r>
            <w:proofErr w:type="spellEnd"/>
            <w:r>
              <w:t xml:space="preserve"> World 2019 </w:t>
            </w:r>
            <w:proofErr w:type="gramStart"/>
            <w:r>
              <w:t>at</w:t>
            </w:r>
            <w:proofErr w:type="gramEnd"/>
            <w:r>
              <w:t xml:space="preserve"> Dallas, Texas.</w:t>
            </w:r>
          </w:p>
          <w:p w14:paraId="15792DEC" w14:textId="77777777" w:rsidR="00DC4150" w:rsidRDefault="00DC4150" w:rsidP="00DC4150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Designed and manufactured an ATV for intercollegiate racing and endurance-based competition BAJA 2017.Implemented Ackermann steering mechanism for the car.</w:t>
            </w:r>
          </w:p>
          <w:p w14:paraId="51C6CAF8" w14:textId="22C30464" w:rsidR="00DC4150" w:rsidRPr="00DC4150" w:rsidRDefault="00DC4150" w:rsidP="00DC4150">
            <w:pPr>
              <w:jc w:val="both"/>
            </w:pPr>
          </w:p>
        </w:tc>
      </w:tr>
      <w:tr w:rsidR="0077395A" w14:paraId="1E95F0A4" w14:textId="77777777" w:rsidTr="001D30D5">
        <w:trPr>
          <w:trHeight w:val="738"/>
        </w:trPr>
        <w:tc>
          <w:tcPr>
            <w:tcW w:w="6663" w:type="dxa"/>
          </w:tcPr>
          <w:p w14:paraId="594F649D" w14:textId="77777777" w:rsidR="001E4C5D" w:rsidRDefault="001E4C5D" w:rsidP="001E4C5D">
            <w:pPr>
              <w:pStyle w:val="Heading1"/>
            </w:pPr>
            <w:r w:rsidRPr="00AD0911">
              <w:rPr>
                <w:sz w:val="28"/>
                <w:szCs w:val="28"/>
                <w:u w:val="single"/>
              </w:rPr>
              <w:t>SKILLS</w:t>
            </w:r>
            <w:r w:rsidRPr="001E4C5D">
              <w:rPr>
                <w:sz w:val="28"/>
                <w:szCs w:val="28"/>
                <w:u w:val="single"/>
              </w:rPr>
              <w:t xml:space="preserve"> </w:t>
            </w:r>
          </w:p>
          <w:p w14:paraId="451F448B" w14:textId="5E4006BD" w:rsidR="0077395A" w:rsidRPr="00365DB1" w:rsidRDefault="0077395A" w:rsidP="0077395A">
            <w:pPr>
              <w:pStyle w:val="ListBullet"/>
              <w:numPr>
                <w:ilvl w:val="0"/>
                <w:numId w:val="22"/>
              </w:numPr>
            </w:pPr>
            <w:r>
              <w:t>Certified Forklift Operator (WorkSafe Victoria)</w:t>
            </w:r>
          </w:p>
          <w:p w14:paraId="5B95621C" w14:textId="2597A1D9" w:rsidR="0077395A" w:rsidRDefault="0077395A" w:rsidP="0077395A">
            <w:pPr>
              <w:pStyle w:val="ListBullet"/>
              <w:numPr>
                <w:ilvl w:val="0"/>
                <w:numId w:val="22"/>
              </w:numPr>
            </w:pPr>
            <w:r>
              <w:t xml:space="preserve">Certified </w:t>
            </w:r>
            <w:proofErr w:type="spellStart"/>
            <w:r>
              <w:t>Solidworks</w:t>
            </w:r>
            <w:proofErr w:type="spellEnd"/>
            <w:r>
              <w:t xml:space="preserve"> Professional</w:t>
            </w:r>
          </w:p>
          <w:p w14:paraId="3366A917" w14:textId="40743341" w:rsidR="00791C36" w:rsidRPr="00365DB1" w:rsidRDefault="00791C36" w:rsidP="0077395A">
            <w:pPr>
              <w:pStyle w:val="ListBullet"/>
              <w:numPr>
                <w:ilvl w:val="0"/>
                <w:numId w:val="22"/>
              </w:numPr>
            </w:pPr>
            <w:r>
              <w:t>Certified in programming for Kuka.</w:t>
            </w:r>
          </w:p>
          <w:p w14:paraId="3ED9973A" w14:textId="77777777" w:rsidR="0077395A" w:rsidRDefault="00AD0911" w:rsidP="0077395A">
            <w:pPr>
              <w:pStyle w:val="ListBullet"/>
              <w:numPr>
                <w:ilvl w:val="0"/>
                <w:numId w:val="22"/>
              </w:numPr>
            </w:pPr>
            <w:r>
              <w:t>Trained to operate</w:t>
            </w:r>
            <w:r w:rsidR="003A56D7">
              <w:t xml:space="preserve"> 3D Printers, Laser cutter, CNC Mill, </w:t>
            </w:r>
            <w:proofErr w:type="spellStart"/>
            <w:r w:rsidR="003A56D7">
              <w:t>Cobots</w:t>
            </w:r>
            <w:proofErr w:type="spellEnd"/>
            <w:r w:rsidR="003A56D7">
              <w:t>.</w:t>
            </w:r>
          </w:p>
          <w:p w14:paraId="5E07E28E" w14:textId="08288EEB" w:rsidR="00791C36" w:rsidRDefault="00791C36" w:rsidP="00791C36">
            <w:pPr>
              <w:pStyle w:val="ListBullet"/>
            </w:pPr>
          </w:p>
        </w:tc>
        <w:tc>
          <w:tcPr>
            <w:tcW w:w="3969" w:type="dxa"/>
          </w:tcPr>
          <w:p w14:paraId="3794F29D" w14:textId="50499365" w:rsidR="001E4C5D" w:rsidRPr="001E4C5D" w:rsidRDefault="001E4C5D" w:rsidP="001E4C5D">
            <w:pPr>
              <w:pStyle w:val="Heading1"/>
              <w:rPr>
                <w:sz w:val="28"/>
                <w:szCs w:val="28"/>
                <w:u w:val="single"/>
              </w:rPr>
            </w:pPr>
            <w:r w:rsidRPr="001E4C5D">
              <w:rPr>
                <w:sz w:val="28"/>
                <w:szCs w:val="28"/>
                <w:u w:val="single"/>
              </w:rPr>
              <w:t xml:space="preserve">  </w:t>
            </w:r>
          </w:p>
          <w:p w14:paraId="4AC9FDE6" w14:textId="323CE99C" w:rsidR="0077395A" w:rsidRDefault="00F115CB" w:rsidP="00F115CB">
            <w:pPr>
              <w:pStyle w:val="ListBullet"/>
              <w:numPr>
                <w:ilvl w:val="0"/>
                <w:numId w:val="23"/>
              </w:numPr>
            </w:pPr>
            <w:r>
              <w:t>Project Management</w:t>
            </w:r>
          </w:p>
          <w:p w14:paraId="779DF6B4" w14:textId="60900177" w:rsidR="00DC4150" w:rsidRPr="00365DB1" w:rsidRDefault="00DC4150" w:rsidP="00F115CB">
            <w:pPr>
              <w:pStyle w:val="ListBullet"/>
              <w:numPr>
                <w:ilvl w:val="0"/>
                <w:numId w:val="23"/>
              </w:numPr>
            </w:pPr>
            <w:r>
              <w:t>Time management</w:t>
            </w:r>
          </w:p>
          <w:p w14:paraId="426B56C5" w14:textId="77777777" w:rsidR="0077395A" w:rsidRDefault="003A56D7" w:rsidP="00F115CB">
            <w:pPr>
              <w:pStyle w:val="ListBullet"/>
              <w:numPr>
                <w:ilvl w:val="0"/>
                <w:numId w:val="23"/>
              </w:numPr>
            </w:pPr>
            <w:r>
              <w:t xml:space="preserve">C++, Python </w:t>
            </w:r>
          </w:p>
          <w:p w14:paraId="421E46FB" w14:textId="5C5F571C" w:rsidR="00E96617" w:rsidRDefault="00E96617" w:rsidP="00E96617">
            <w:pPr>
              <w:pStyle w:val="ListBullet"/>
            </w:pPr>
          </w:p>
        </w:tc>
      </w:tr>
      <w:tr w:rsidR="00A52131" w14:paraId="1EFC18CB" w14:textId="77777777" w:rsidTr="001D30D5">
        <w:trPr>
          <w:trHeight w:val="1381"/>
        </w:trPr>
        <w:tc>
          <w:tcPr>
            <w:tcW w:w="10632" w:type="dxa"/>
            <w:gridSpan w:val="2"/>
          </w:tcPr>
          <w:p w14:paraId="45B6E9A3" w14:textId="543CFC76" w:rsidR="00A52131" w:rsidRPr="00AD0911" w:rsidRDefault="00AD0911" w:rsidP="00A52131">
            <w:pPr>
              <w:pStyle w:val="Heading1"/>
              <w:rPr>
                <w:sz w:val="28"/>
                <w:szCs w:val="28"/>
                <w:u w:val="single"/>
              </w:rPr>
            </w:pPr>
            <w:r w:rsidRPr="00AD0911">
              <w:rPr>
                <w:sz w:val="28"/>
                <w:szCs w:val="28"/>
                <w:u w:val="single"/>
              </w:rPr>
              <w:t>ACTIVITIES</w:t>
            </w:r>
          </w:p>
          <w:p w14:paraId="6F06A793" w14:textId="6824F0B1" w:rsidR="00925C22" w:rsidRDefault="00791C36" w:rsidP="00F16339">
            <w:pPr>
              <w:pStyle w:val="ListParagraph"/>
              <w:numPr>
                <w:ilvl w:val="0"/>
                <w:numId w:val="27"/>
              </w:numPr>
            </w:pPr>
            <w:r>
              <w:t xml:space="preserve">Excited participant for any sports, mostly basketball, table tennis, volleyball. </w:t>
            </w:r>
          </w:p>
          <w:p w14:paraId="5BD18AE4" w14:textId="665B01F4" w:rsidR="00F16339" w:rsidRDefault="00F16339" w:rsidP="00F16339">
            <w:pPr>
              <w:pStyle w:val="ListParagraph"/>
              <w:numPr>
                <w:ilvl w:val="0"/>
                <w:numId w:val="27"/>
              </w:numPr>
            </w:pPr>
            <w:r>
              <w:t>Beginner surfer</w:t>
            </w:r>
            <w:r w:rsidR="005B0C63">
              <w:t>, hiker</w:t>
            </w:r>
            <w:r>
              <w:t xml:space="preserve"> and enthusiastic swimmer</w:t>
            </w:r>
          </w:p>
          <w:p w14:paraId="5C5BBCB6" w14:textId="77777777" w:rsidR="00791C36" w:rsidRDefault="00F16339" w:rsidP="00791C36">
            <w:pPr>
              <w:pStyle w:val="ListParagraph"/>
              <w:numPr>
                <w:ilvl w:val="0"/>
                <w:numId w:val="27"/>
              </w:numPr>
            </w:pPr>
            <w:r>
              <w:t>Voracious reader</w:t>
            </w:r>
            <w:r w:rsidR="00791C36">
              <w:t xml:space="preserve"> </w:t>
            </w:r>
          </w:p>
          <w:p w14:paraId="152DF426" w14:textId="581DBFA0" w:rsidR="00DC4150" w:rsidRPr="00A52131" w:rsidRDefault="00DC4150" w:rsidP="00DC4150">
            <w:pPr>
              <w:rPr>
                <w:rtl/>
              </w:rPr>
            </w:pPr>
          </w:p>
        </w:tc>
      </w:tr>
      <w:tr w:rsidR="009B4BBF" w14:paraId="4FC4849F" w14:textId="77777777" w:rsidTr="001D30D5">
        <w:trPr>
          <w:trHeight w:val="1381"/>
        </w:trPr>
        <w:tc>
          <w:tcPr>
            <w:tcW w:w="10632" w:type="dxa"/>
            <w:gridSpan w:val="2"/>
          </w:tcPr>
          <w:p w14:paraId="64DE8675" w14:textId="77777777" w:rsidR="009B4BBF" w:rsidRDefault="009B4BBF" w:rsidP="00A52131">
            <w:pPr>
              <w:pStyle w:val="Heading1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REFERENCES</w:t>
            </w:r>
          </w:p>
          <w:p w14:paraId="42EC853C" w14:textId="77777777" w:rsidR="001F3F7B" w:rsidRDefault="009B4BBF" w:rsidP="00A52131">
            <w:pPr>
              <w:pStyle w:val="Heading1"/>
              <w:numPr>
                <w:ilvl w:val="0"/>
                <w:numId w:val="29"/>
              </w:numPr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  <w:r w:rsidRPr="005B0C63">
              <w:rPr>
                <w:caps w:val="0"/>
                <w:color w:val="2479B7" w:themeColor="accent1"/>
                <w:sz w:val="22"/>
                <w:szCs w:val="22"/>
              </w:rPr>
              <w:t>Glynn Atkinson</w:t>
            </w:r>
            <w:r w:rsidRPr="009B4BBF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 (</w:t>
            </w:r>
            <w:hyperlink r:id="rId11" w:history="1">
              <w:r w:rsidRPr="009B4BBF">
                <w:rPr>
                  <w:rFonts w:asciiTheme="minorHAnsi" w:eastAsiaTheme="minorHAnsi" w:hAnsiTheme="minorHAnsi" w:cstheme="minorBidi"/>
                  <w:b w:val="0"/>
                  <w:caps w:val="0"/>
                  <w:sz w:val="20"/>
                  <w:szCs w:val="22"/>
                </w:rPr>
                <w:t>glynn.atkinson@deakin.edu.au</w:t>
              </w:r>
            </w:hyperlink>
            <w:r w:rsidRPr="009B4BBF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)</w:t>
            </w:r>
          </w:p>
          <w:p w14:paraId="49266871" w14:textId="77777777" w:rsidR="009B4BBF" w:rsidRDefault="009B4BBF" w:rsidP="001F3F7B">
            <w:pPr>
              <w:pStyle w:val="Heading1"/>
              <w:ind w:left="720"/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  <w:r w:rsidRPr="001F3F7B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Senior Manager, ManuFutures, Deakin University</w:t>
            </w:r>
          </w:p>
          <w:p w14:paraId="3CC713D5" w14:textId="0F96F69D" w:rsidR="005B0C63" w:rsidRDefault="005B0C63" w:rsidP="005B0C63">
            <w:pPr>
              <w:pStyle w:val="Heading1"/>
              <w:numPr>
                <w:ilvl w:val="0"/>
                <w:numId w:val="29"/>
              </w:numPr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  <w:r w:rsidRPr="005B0C63">
              <w:rPr>
                <w:caps w:val="0"/>
                <w:color w:val="2479B7" w:themeColor="accent1"/>
                <w:sz w:val="22"/>
                <w:szCs w:val="22"/>
              </w:rPr>
              <w:t>Siva Krishnan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 xml:space="preserve"> (</w:t>
            </w:r>
            <w:r w:rsidRPr="005B0C63"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siva.krishnan@deakin.edu.au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)</w:t>
            </w:r>
          </w:p>
          <w:p w14:paraId="1019FB25" w14:textId="58F64132" w:rsidR="005B0C63" w:rsidRPr="001F3F7B" w:rsidRDefault="005B0C63" w:rsidP="005B0C63">
            <w:pPr>
              <w:pStyle w:val="Heading1"/>
              <w:ind w:left="720"/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sz w:val="20"/>
                <w:szCs w:val="22"/>
              </w:rPr>
              <w:t>Associate Head of School of Engineering, Deakin University</w:t>
            </w:r>
          </w:p>
        </w:tc>
      </w:tr>
    </w:tbl>
    <w:p w14:paraId="484FE60F" w14:textId="4142A474" w:rsidR="00A52131" w:rsidRPr="00A52131" w:rsidRDefault="00A52131" w:rsidP="00A52131"/>
    <w:sectPr w:rsidR="00A52131" w:rsidRPr="00A52131" w:rsidSect="00BE2ACA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709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604E3" w14:textId="77777777" w:rsidR="00104C88" w:rsidRDefault="00104C88" w:rsidP="00F534FB">
      <w:pPr>
        <w:spacing w:after="0"/>
      </w:pPr>
      <w:r>
        <w:separator/>
      </w:r>
    </w:p>
  </w:endnote>
  <w:endnote w:type="continuationSeparator" w:id="0">
    <w:p w14:paraId="6A0BD7CA" w14:textId="77777777" w:rsidR="00104C88" w:rsidRDefault="00104C8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43E2D" w14:textId="77777777" w:rsidR="00302CBD" w:rsidRDefault="00302CBD">
    <w:pPr>
      <w:pStyle w:val="Footer"/>
      <w:jc w:val="center"/>
      <w:rPr>
        <w:caps/>
        <w:noProof/>
        <w:color w:val="2479B7" w:themeColor="accent1"/>
      </w:rPr>
    </w:pPr>
    <w:r>
      <w:rPr>
        <w:caps/>
        <w:color w:val="2479B7" w:themeColor="accent1"/>
      </w:rPr>
      <w:fldChar w:fldCharType="begin"/>
    </w:r>
    <w:r>
      <w:rPr>
        <w:caps/>
        <w:color w:val="2479B7" w:themeColor="accent1"/>
      </w:rPr>
      <w:instrText xml:space="preserve"> PAGE   \* MERGEFORMAT </w:instrText>
    </w:r>
    <w:r>
      <w:rPr>
        <w:caps/>
        <w:color w:val="2479B7" w:themeColor="accent1"/>
      </w:rPr>
      <w:fldChar w:fldCharType="separate"/>
    </w:r>
    <w:r>
      <w:rPr>
        <w:caps/>
        <w:noProof/>
        <w:color w:val="2479B7" w:themeColor="accent1"/>
      </w:rPr>
      <w:t>2</w:t>
    </w:r>
    <w:r>
      <w:rPr>
        <w:caps/>
        <w:noProof/>
        <w:color w:val="2479B7" w:themeColor="accent1"/>
      </w:rPr>
      <w:fldChar w:fldCharType="end"/>
    </w:r>
  </w:p>
  <w:p w14:paraId="49B39686" w14:textId="77777777" w:rsidR="00107D2A" w:rsidRDefault="00107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F449" w14:textId="77777777" w:rsidR="00302CBD" w:rsidRDefault="00302CBD">
    <w:pPr>
      <w:pStyle w:val="Footer"/>
      <w:jc w:val="center"/>
      <w:rPr>
        <w:caps/>
        <w:noProof/>
        <w:color w:val="2479B7" w:themeColor="accent1"/>
      </w:rPr>
    </w:pPr>
    <w:r>
      <w:rPr>
        <w:caps/>
        <w:color w:val="2479B7" w:themeColor="accent1"/>
      </w:rPr>
      <w:fldChar w:fldCharType="begin"/>
    </w:r>
    <w:r>
      <w:rPr>
        <w:caps/>
        <w:color w:val="2479B7" w:themeColor="accent1"/>
      </w:rPr>
      <w:instrText xml:space="preserve"> PAGE   \* MERGEFORMAT </w:instrText>
    </w:r>
    <w:r>
      <w:rPr>
        <w:caps/>
        <w:color w:val="2479B7" w:themeColor="accent1"/>
      </w:rPr>
      <w:fldChar w:fldCharType="separate"/>
    </w:r>
    <w:r>
      <w:rPr>
        <w:caps/>
        <w:noProof/>
        <w:color w:val="2479B7" w:themeColor="accent1"/>
      </w:rPr>
      <w:t>2</w:t>
    </w:r>
    <w:r>
      <w:rPr>
        <w:caps/>
        <w:noProof/>
        <w:color w:val="2479B7" w:themeColor="accent1"/>
      </w:rPr>
      <w:fldChar w:fldCharType="end"/>
    </w:r>
  </w:p>
  <w:p w14:paraId="35557112" w14:textId="77777777" w:rsidR="00107D2A" w:rsidRDefault="00107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DF619" w14:textId="77777777" w:rsidR="00104C88" w:rsidRDefault="00104C88" w:rsidP="00F534FB">
      <w:pPr>
        <w:spacing w:after="0"/>
      </w:pPr>
      <w:r>
        <w:separator/>
      </w:r>
    </w:p>
  </w:footnote>
  <w:footnote w:type="continuationSeparator" w:id="0">
    <w:p w14:paraId="3A97535B" w14:textId="77777777" w:rsidR="00104C88" w:rsidRDefault="00104C8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567" w:type="dxa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675"/>
      <w:gridCol w:w="5957"/>
    </w:tblGrid>
    <w:tr w:rsidR="00302CBD" w14:paraId="4138E4F3" w14:textId="77777777" w:rsidTr="00365798">
      <w:trPr>
        <w:trHeight w:val="993"/>
      </w:trPr>
      <w:tc>
        <w:tcPr>
          <w:tcW w:w="4675" w:type="dxa"/>
          <w:tcBorders>
            <w:bottom w:val="single" w:sz="4" w:space="0" w:color="auto"/>
          </w:tcBorders>
        </w:tcPr>
        <w:p w14:paraId="6B949F57" w14:textId="77777777" w:rsidR="00302CBD" w:rsidRDefault="00302CBD" w:rsidP="00302CBD">
          <w:pPr>
            <w:pStyle w:val="Title"/>
            <w:spacing w:line="600" w:lineRule="exact"/>
            <w:rPr>
              <w:sz w:val="44"/>
              <w:szCs w:val="40"/>
            </w:rPr>
          </w:pPr>
          <w:r w:rsidRPr="006B3D00">
            <w:rPr>
              <w:sz w:val="44"/>
              <w:szCs w:val="40"/>
            </w:rPr>
            <w:t>Sanika Chandrachud</w:t>
          </w:r>
        </w:p>
        <w:p w14:paraId="3FB1C8FD" w14:textId="77777777" w:rsidR="00302CBD" w:rsidRPr="006B3D00" w:rsidRDefault="00302CBD" w:rsidP="00302CBD">
          <w:pPr>
            <w:rPr>
              <w:rStyle w:val="BlackText"/>
              <w:sz w:val="28"/>
              <w:szCs w:val="24"/>
            </w:rPr>
          </w:pPr>
          <w:r>
            <w:rPr>
              <w:rStyle w:val="BlackText"/>
              <w:sz w:val="28"/>
              <w:szCs w:val="24"/>
            </w:rPr>
            <w:t>Product Engineer @ ManuFutures</w:t>
          </w:r>
        </w:p>
      </w:tc>
      <w:tc>
        <w:tcPr>
          <w:tcW w:w="5957" w:type="dxa"/>
          <w:tcBorders>
            <w:bottom w:val="single" w:sz="4" w:space="0" w:color="auto"/>
          </w:tcBorders>
        </w:tcPr>
        <w:p w14:paraId="22785978" w14:textId="77777777" w:rsidR="00302CBD" w:rsidRPr="00AD31D1" w:rsidRDefault="00000000" w:rsidP="00302CBD">
          <w:pPr>
            <w:pStyle w:val="ContactInfo"/>
          </w:pPr>
          <w:sdt>
            <w:sdtPr>
              <w:id w:val="-688528506"/>
              <w:placeholder>
                <w:docPart w:val="599A54082B024DC6A0B2FCEE50B6FF54"/>
              </w:placeholder>
              <w15:appearance w15:val="hidden"/>
            </w:sdtPr>
            <w:sdtContent>
              <w:hyperlink r:id="rId1" w:history="1">
                <w:r w:rsidR="00302CBD" w:rsidRPr="00D65C6E">
                  <w:rPr>
                    <w:rStyle w:val="Hyperlink"/>
                  </w:rPr>
                  <w:t>LinkedIn Profile</w:t>
                </w:r>
              </w:hyperlink>
            </w:sdtContent>
          </w:sdt>
          <w:r w:rsidR="00302CBD" w:rsidRPr="00AD31D1">
            <w:t xml:space="preserve">  </w:t>
          </w:r>
          <w:r w:rsidR="00302CBD" w:rsidRPr="00AD31D1">
            <w:rPr>
              <w:noProof/>
            </w:rPr>
            <mc:AlternateContent>
              <mc:Choice Requires="wps">
                <w:drawing>
                  <wp:inline distT="0" distB="0" distL="0" distR="0" wp14:anchorId="3EB42049" wp14:editId="1F475A7A">
                    <wp:extent cx="118872" cy="118872"/>
                    <wp:effectExtent l="0" t="0" r="0" b="14605"/>
                    <wp:docPr id="1884497624" name="Address icon" descr="Address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8872" cy="118872"/>
                            </a:xfrm>
                            <a:prstGeom prst="wedgeEllipseCallout">
                              <a:avLst/>
                            </a:pr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D567908"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Address icon" o:spid="_x0000_s1026" type="#_x0000_t63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" adj="6300,24300" fillcolor="#2479b7 [3204]" stroked="f" strokeweight="0">
                    <v:stroke joinstyle="round"/>
                    <w10:anchorlock/>
                  </v:shape>
                </w:pict>
              </mc:Fallback>
            </mc:AlternateContent>
          </w:r>
        </w:p>
        <w:p w14:paraId="7E0D15F9" w14:textId="77777777" w:rsidR="00302CBD" w:rsidRPr="00AD31D1" w:rsidRDefault="00000000" w:rsidP="00302CBD">
          <w:pPr>
            <w:pStyle w:val="ContactInfo"/>
          </w:pPr>
          <w:sdt>
            <w:sdtPr>
              <w:id w:val="-4679765"/>
              <w:placeholder>
                <w:docPart w:val="5BCE7E68771B4195A3AAEB1DEC2D21E7"/>
              </w:placeholder>
              <w15:appearance w15:val="hidden"/>
            </w:sdtPr>
            <w:sdtContent>
              <w:r w:rsidR="00302CBD">
                <w:t>+61 452293428</w:t>
              </w:r>
            </w:sdtContent>
          </w:sdt>
          <w:r w:rsidR="00302CBD" w:rsidRPr="00AD31D1">
            <w:t xml:space="preserve">  </w:t>
          </w:r>
          <w:r w:rsidR="00302CBD" w:rsidRPr="00AD31D1">
            <w:rPr>
              <w:noProof/>
            </w:rPr>
            <mc:AlternateContent>
              <mc:Choice Requires="wps">
                <w:drawing>
                  <wp:inline distT="0" distB="0" distL="0" distR="0" wp14:anchorId="0F66B884" wp14:editId="72C14A49">
                    <wp:extent cx="109728" cy="109728"/>
                    <wp:effectExtent l="0" t="0" r="5080" b="5080"/>
                    <wp:docPr id="936786535" name="Telephone icon" descr="Phone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728" cy="109728"/>
                            </a:xfrm>
                            <a:custGeom>
                              <a:avLst/>
                              <a:gdLst>
                                <a:gd name="T0" fmla="*/ 477 w 2552"/>
                                <a:gd name="T1" fmla="*/ 11 h 2616"/>
                                <a:gd name="T2" fmla="*/ 580 w 2552"/>
                                <a:gd name="T3" fmla="*/ 77 h 2616"/>
                                <a:gd name="T4" fmla="*/ 742 w 2552"/>
                                <a:gd name="T5" fmla="*/ 241 h 2616"/>
                                <a:gd name="T6" fmla="*/ 854 w 2552"/>
                                <a:gd name="T7" fmla="*/ 356 h 2616"/>
                                <a:gd name="T8" fmla="*/ 900 w 2552"/>
                                <a:gd name="T9" fmla="*/ 449 h 2616"/>
                                <a:gd name="T10" fmla="*/ 892 w 2552"/>
                                <a:gd name="T11" fmla="*/ 540 h 2616"/>
                                <a:gd name="T12" fmla="*/ 830 w 2552"/>
                                <a:gd name="T13" fmla="*/ 629 h 2616"/>
                                <a:gd name="T14" fmla="*/ 727 w 2552"/>
                                <a:gd name="T15" fmla="*/ 723 h 2616"/>
                                <a:gd name="T16" fmla="*/ 669 w 2552"/>
                                <a:gd name="T17" fmla="*/ 823 h 2616"/>
                                <a:gd name="T18" fmla="*/ 663 w 2552"/>
                                <a:gd name="T19" fmla="*/ 925 h 2616"/>
                                <a:gd name="T20" fmla="*/ 707 w 2552"/>
                                <a:gd name="T21" fmla="*/ 1027 h 2616"/>
                                <a:gd name="T22" fmla="*/ 918 w 2552"/>
                                <a:gd name="T23" fmla="*/ 1253 h 2616"/>
                                <a:gd name="T24" fmla="*/ 1402 w 2552"/>
                                <a:gd name="T25" fmla="*/ 1718 h 2616"/>
                                <a:gd name="T26" fmla="*/ 1630 w 2552"/>
                                <a:gd name="T27" fmla="*/ 1918 h 2616"/>
                                <a:gd name="T28" fmla="*/ 1727 w 2552"/>
                                <a:gd name="T29" fmla="*/ 1946 h 2616"/>
                                <a:gd name="T30" fmla="*/ 1823 w 2552"/>
                                <a:gd name="T31" fmla="*/ 1921 h 2616"/>
                                <a:gd name="T32" fmla="*/ 1914 w 2552"/>
                                <a:gd name="T33" fmla="*/ 1836 h 2616"/>
                                <a:gd name="T34" fmla="*/ 2018 w 2552"/>
                                <a:gd name="T35" fmla="*/ 1737 h 2616"/>
                                <a:gd name="T36" fmla="*/ 2121 w 2552"/>
                                <a:gd name="T37" fmla="*/ 1703 h 2616"/>
                                <a:gd name="T38" fmla="*/ 2222 w 2552"/>
                                <a:gd name="T39" fmla="*/ 1728 h 2616"/>
                                <a:gd name="T40" fmla="*/ 2320 w 2552"/>
                                <a:gd name="T41" fmla="*/ 1810 h 2616"/>
                                <a:gd name="T42" fmla="*/ 2529 w 2552"/>
                                <a:gd name="T43" fmla="*/ 2061 h 2616"/>
                                <a:gd name="T44" fmla="*/ 2552 w 2552"/>
                                <a:gd name="T45" fmla="*/ 2149 h 2616"/>
                                <a:gd name="T46" fmla="*/ 2538 w 2552"/>
                                <a:gd name="T47" fmla="*/ 2228 h 2616"/>
                                <a:gd name="T48" fmla="*/ 2506 w 2552"/>
                                <a:gd name="T49" fmla="*/ 2287 h 2616"/>
                                <a:gd name="T50" fmla="*/ 2475 w 2552"/>
                                <a:gd name="T51" fmla="*/ 2321 h 2616"/>
                                <a:gd name="T52" fmla="*/ 2458 w 2552"/>
                                <a:gd name="T53" fmla="*/ 2336 h 2616"/>
                                <a:gd name="T54" fmla="*/ 2412 w 2552"/>
                                <a:gd name="T55" fmla="*/ 2374 h 2616"/>
                                <a:gd name="T56" fmla="*/ 2347 w 2552"/>
                                <a:gd name="T57" fmla="*/ 2426 h 2616"/>
                                <a:gd name="T58" fmla="*/ 2269 w 2552"/>
                                <a:gd name="T59" fmla="*/ 2482 h 2616"/>
                                <a:gd name="T60" fmla="*/ 2187 w 2552"/>
                                <a:gd name="T61" fmla="*/ 2532 h 2616"/>
                                <a:gd name="T62" fmla="*/ 2109 w 2552"/>
                                <a:gd name="T63" fmla="*/ 2567 h 2616"/>
                                <a:gd name="T64" fmla="*/ 1964 w 2552"/>
                                <a:gd name="T65" fmla="*/ 2605 h 2616"/>
                                <a:gd name="T66" fmla="*/ 1848 w 2552"/>
                                <a:gd name="T67" fmla="*/ 2616 h 2616"/>
                                <a:gd name="T68" fmla="*/ 1752 w 2552"/>
                                <a:gd name="T69" fmla="*/ 2606 h 2616"/>
                                <a:gd name="T70" fmla="*/ 1668 w 2552"/>
                                <a:gd name="T71" fmla="*/ 2581 h 2616"/>
                                <a:gd name="T72" fmla="*/ 1589 w 2552"/>
                                <a:gd name="T73" fmla="*/ 2544 h 2616"/>
                                <a:gd name="T74" fmla="*/ 1439 w 2552"/>
                                <a:gd name="T75" fmla="*/ 2469 h 2616"/>
                                <a:gd name="T76" fmla="*/ 1167 w 2552"/>
                                <a:gd name="T77" fmla="*/ 2314 h 2616"/>
                                <a:gd name="T78" fmla="*/ 916 w 2552"/>
                                <a:gd name="T79" fmla="*/ 2146 h 2616"/>
                                <a:gd name="T80" fmla="*/ 689 w 2552"/>
                                <a:gd name="T81" fmla="*/ 1959 h 2616"/>
                                <a:gd name="T82" fmla="*/ 488 w 2552"/>
                                <a:gd name="T83" fmla="*/ 1751 h 2616"/>
                                <a:gd name="T84" fmla="*/ 314 w 2552"/>
                                <a:gd name="T85" fmla="*/ 1520 h 2616"/>
                                <a:gd name="T86" fmla="*/ 170 w 2552"/>
                                <a:gd name="T87" fmla="*/ 1261 h 2616"/>
                                <a:gd name="T88" fmla="*/ 59 w 2552"/>
                                <a:gd name="T89" fmla="*/ 972 h 2616"/>
                                <a:gd name="T90" fmla="*/ 4 w 2552"/>
                                <a:gd name="T91" fmla="*/ 734 h 2616"/>
                                <a:gd name="T92" fmla="*/ 11 w 2552"/>
                                <a:gd name="T93" fmla="*/ 543 h 2616"/>
                                <a:gd name="T94" fmla="*/ 63 w 2552"/>
                                <a:gd name="T95" fmla="*/ 365 h 2616"/>
                                <a:gd name="T96" fmla="*/ 160 w 2552"/>
                                <a:gd name="T97" fmla="*/ 197 h 2616"/>
                                <a:gd name="T98" fmla="*/ 279 w 2552"/>
                                <a:gd name="T99" fmla="*/ 61 h 2616"/>
                                <a:gd name="T100" fmla="*/ 377 w 2552"/>
                                <a:gd name="T101" fmla="*/ 6 h 26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52" h="2616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B1A50E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  <w:p w14:paraId="5710F94D" w14:textId="77777777" w:rsidR="00302CBD" w:rsidRDefault="00000000" w:rsidP="00302CBD">
          <w:pPr>
            <w:pStyle w:val="ContactInfo"/>
          </w:pPr>
          <w:sdt>
            <w:sdtPr>
              <w:id w:val="-757051229"/>
              <w:placeholder>
                <w:docPart w:val="ABEB5B9F74D846DFBBDABDEBBE890379"/>
              </w:placeholder>
              <w15:appearance w15:val="hidden"/>
            </w:sdtPr>
            <w:sdtContent>
              <w:r w:rsidR="00302CBD">
                <w:t>sanika.chandrachud@outlook.com</w:t>
              </w:r>
            </w:sdtContent>
          </w:sdt>
          <w:r w:rsidR="00302CBD" w:rsidRPr="00AD31D1">
            <w:t xml:space="preserve"> </w:t>
          </w:r>
          <w:r w:rsidR="00302CBD">
            <w:t xml:space="preserve"> </w:t>
          </w:r>
          <w:r w:rsidR="00302CBD"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7C4BC468" wp14:editId="01BACD96">
                    <wp:extent cx="137160" cy="91440"/>
                    <wp:effectExtent l="0" t="0" r="0" b="3810"/>
                    <wp:docPr id="2036433387" name="Freeform 5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37160" cy="91440"/>
                            </a:xfrm>
                            <a:custGeom>
                              <a:avLst/>
                              <a:gdLst>
                                <a:gd name="T0" fmla="*/ 108 w 120"/>
                                <a:gd name="T1" fmla="*/ 21 h 80"/>
                                <a:gd name="T2" fmla="*/ 108 w 120"/>
                                <a:gd name="T3" fmla="*/ 21 h 80"/>
                                <a:gd name="T4" fmla="*/ 60 w 120"/>
                                <a:gd name="T5" fmla="*/ 58 h 80"/>
                                <a:gd name="T6" fmla="*/ 12 w 120"/>
                                <a:gd name="T7" fmla="*/ 21 h 80"/>
                                <a:gd name="T8" fmla="*/ 12 w 120"/>
                                <a:gd name="T9" fmla="*/ 18 h 80"/>
                                <a:gd name="T10" fmla="*/ 16 w 120"/>
                                <a:gd name="T11" fmla="*/ 17 h 80"/>
                                <a:gd name="T12" fmla="*/ 60 w 120"/>
                                <a:gd name="T13" fmla="*/ 51 h 80"/>
                                <a:gd name="T14" fmla="*/ 104 w 120"/>
                                <a:gd name="T15" fmla="*/ 17 h 80"/>
                                <a:gd name="T16" fmla="*/ 108 w 120"/>
                                <a:gd name="T17" fmla="*/ 18 h 80"/>
                                <a:gd name="T18" fmla="*/ 108 w 120"/>
                                <a:gd name="T19" fmla="*/ 21 h 80"/>
                                <a:gd name="T20" fmla="*/ 108 w 120"/>
                                <a:gd name="T21" fmla="*/ 21 h 80"/>
                                <a:gd name="T22" fmla="*/ 114 w 120"/>
                                <a:gd name="T23" fmla="*/ 0 h 80"/>
                                <a:gd name="T24" fmla="*/ 114 w 120"/>
                                <a:gd name="T25" fmla="*/ 0 h 80"/>
                                <a:gd name="T26" fmla="*/ 6 w 120"/>
                                <a:gd name="T27" fmla="*/ 0 h 80"/>
                                <a:gd name="T28" fmla="*/ 0 w 120"/>
                                <a:gd name="T29" fmla="*/ 6 h 80"/>
                                <a:gd name="T30" fmla="*/ 0 w 120"/>
                                <a:gd name="T31" fmla="*/ 74 h 80"/>
                                <a:gd name="T32" fmla="*/ 6 w 120"/>
                                <a:gd name="T33" fmla="*/ 80 h 80"/>
                                <a:gd name="T34" fmla="*/ 114 w 120"/>
                                <a:gd name="T35" fmla="*/ 80 h 80"/>
                                <a:gd name="T36" fmla="*/ 120 w 120"/>
                                <a:gd name="T37" fmla="*/ 74 h 80"/>
                                <a:gd name="T38" fmla="*/ 120 w 120"/>
                                <a:gd name="T39" fmla="*/ 6 h 80"/>
                                <a:gd name="T40" fmla="*/ 114 w 120"/>
                                <a:gd name="T41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0" h="8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D50D4C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<o:lock v:ext="edit" aspectratio="t" verticies="t"/>
                    <w10:anchorlock/>
                  </v:shape>
                </w:pict>
              </mc:Fallback>
            </mc:AlternateContent>
          </w:r>
        </w:p>
      </w:tc>
    </w:tr>
  </w:tbl>
  <w:p w14:paraId="0E7AA6E1" w14:textId="77777777" w:rsidR="00107D2A" w:rsidRDefault="00107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567" w:type="dxa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675"/>
      <w:gridCol w:w="5957"/>
    </w:tblGrid>
    <w:tr w:rsidR="001E4C5D" w14:paraId="373ABF64" w14:textId="77777777" w:rsidTr="003B3840">
      <w:trPr>
        <w:trHeight w:val="993"/>
      </w:trPr>
      <w:tc>
        <w:tcPr>
          <w:tcW w:w="4675" w:type="dxa"/>
          <w:tcBorders>
            <w:bottom w:val="single" w:sz="4" w:space="0" w:color="auto"/>
          </w:tcBorders>
        </w:tcPr>
        <w:p w14:paraId="5877360C" w14:textId="77777777" w:rsidR="001E4C5D" w:rsidRDefault="001E4C5D" w:rsidP="001E4C5D">
          <w:pPr>
            <w:pStyle w:val="Title"/>
            <w:spacing w:line="600" w:lineRule="exact"/>
            <w:rPr>
              <w:sz w:val="44"/>
              <w:szCs w:val="40"/>
            </w:rPr>
          </w:pPr>
          <w:r w:rsidRPr="006B3D00">
            <w:rPr>
              <w:sz w:val="44"/>
              <w:szCs w:val="40"/>
            </w:rPr>
            <w:t>Sanika Chandrachud</w:t>
          </w:r>
        </w:p>
        <w:p w14:paraId="70615953" w14:textId="77777777" w:rsidR="001E4C5D" w:rsidRPr="006B3D00" w:rsidRDefault="001E4C5D" w:rsidP="001E4C5D">
          <w:pPr>
            <w:rPr>
              <w:rStyle w:val="BlackText"/>
              <w:sz w:val="28"/>
              <w:szCs w:val="24"/>
            </w:rPr>
          </w:pPr>
          <w:r>
            <w:rPr>
              <w:rStyle w:val="BlackText"/>
              <w:sz w:val="28"/>
              <w:szCs w:val="24"/>
            </w:rPr>
            <w:t>Product Engineer @ ManuFutures</w:t>
          </w:r>
        </w:p>
      </w:tc>
      <w:tc>
        <w:tcPr>
          <w:tcW w:w="5957" w:type="dxa"/>
          <w:tcBorders>
            <w:bottom w:val="single" w:sz="4" w:space="0" w:color="auto"/>
          </w:tcBorders>
        </w:tcPr>
        <w:p w14:paraId="61ACC5BA" w14:textId="77777777" w:rsidR="001E4C5D" w:rsidRPr="00AD31D1" w:rsidRDefault="00000000" w:rsidP="001E4C5D">
          <w:pPr>
            <w:pStyle w:val="ContactInfo"/>
          </w:pPr>
          <w:sdt>
            <w:sdtPr>
              <w:id w:val="981429644"/>
              <w:placeholder>
                <w:docPart w:val="501B28798011453A92C555BEB4F63A4E"/>
              </w:placeholder>
              <w15:appearance w15:val="hidden"/>
            </w:sdtPr>
            <w:sdtContent>
              <w:hyperlink r:id="rId1" w:history="1">
                <w:r w:rsidR="001E4C5D" w:rsidRPr="00D65C6E">
                  <w:rPr>
                    <w:rStyle w:val="Hyperlink"/>
                  </w:rPr>
                  <w:t>LinkedIn Profile</w:t>
                </w:r>
              </w:hyperlink>
            </w:sdtContent>
          </w:sdt>
          <w:r w:rsidR="001E4C5D" w:rsidRPr="00AD31D1">
            <w:t xml:space="preserve">  </w:t>
          </w:r>
          <w:r w:rsidR="001E4C5D" w:rsidRPr="00AD31D1">
            <w:rPr>
              <w:noProof/>
            </w:rPr>
            <mc:AlternateContent>
              <mc:Choice Requires="wps">
                <w:drawing>
                  <wp:inline distT="0" distB="0" distL="0" distR="0" wp14:anchorId="63CD3FD5" wp14:editId="5416CCC8">
                    <wp:extent cx="118872" cy="118872"/>
                    <wp:effectExtent l="0" t="0" r="0" b="14605"/>
                    <wp:docPr id="1983816762" name="Address icon" descr="Address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8872" cy="118872"/>
                            </a:xfrm>
                            <a:prstGeom prst="wedgeEllipseCallout">
                              <a:avLst/>
                            </a:pr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60AC1CAB"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Address icon" o:spid="_x0000_s1026" type="#_x0000_t63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" adj="6300,24300" fillcolor="#2479b7 [3204]" stroked="f" strokeweight="0">
                    <v:stroke joinstyle="round"/>
                    <w10:anchorlock/>
                  </v:shape>
                </w:pict>
              </mc:Fallback>
            </mc:AlternateContent>
          </w:r>
        </w:p>
        <w:p w14:paraId="3C2A6516" w14:textId="77777777" w:rsidR="001E4C5D" w:rsidRPr="00AD31D1" w:rsidRDefault="00000000" w:rsidP="001E4C5D">
          <w:pPr>
            <w:pStyle w:val="ContactInfo"/>
          </w:pPr>
          <w:sdt>
            <w:sdtPr>
              <w:id w:val="-2118520774"/>
              <w:placeholder>
                <w:docPart w:val="B1CCF2B050EA47D4918E7DEF1D87FDA0"/>
              </w:placeholder>
              <w15:appearance w15:val="hidden"/>
            </w:sdtPr>
            <w:sdtContent>
              <w:r w:rsidR="001E4C5D">
                <w:t>+61 452293428</w:t>
              </w:r>
            </w:sdtContent>
          </w:sdt>
          <w:r w:rsidR="001E4C5D" w:rsidRPr="00AD31D1">
            <w:t xml:space="preserve">  </w:t>
          </w:r>
          <w:r w:rsidR="001E4C5D" w:rsidRPr="00AD31D1">
            <w:rPr>
              <w:noProof/>
            </w:rPr>
            <mc:AlternateContent>
              <mc:Choice Requires="wps">
                <w:drawing>
                  <wp:inline distT="0" distB="0" distL="0" distR="0" wp14:anchorId="09BAFEE9" wp14:editId="65D1D37C">
                    <wp:extent cx="109728" cy="109728"/>
                    <wp:effectExtent l="0" t="0" r="5080" b="5080"/>
                    <wp:docPr id="7836115" name="Telephone icon" descr="Phone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728" cy="109728"/>
                            </a:xfrm>
                            <a:custGeom>
                              <a:avLst/>
                              <a:gdLst>
                                <a:gd name="T0" fmla="*/ 477 w 2552"/>
                                <a:gd name="T1" fmla="*/ 11 h 2616"/>
                                <a:gd name="T2" fmla="*/ 580 w 2552"/>
                                <a:gd name="T3" fmla="*/ 77 h 2616"/>
                                <a:gd name="T4" fmla="*/ 742 w 2552"/>
                                <a:gd name="T5" fmla="*/ 241 h 2616"/>
                                <a:gd name="T6" fmla="*/ 854 w 2552"/>
                                <a:gd name="T7" fmla="*/ 356 h 2616"/>
                                <a:gd name="T8" fmla="*/ 900 w 2552"/>
                                <a:gd name="T9" fmla="*/ 449 h 2616"/>
                                <a:gd name="T10" fmla="*/ 892 w 2552"/>
                                <a:gd name="T11" fmla="*/ 540 h 2616"/>
                                <a:gd name="T12" fmla="*/ 830 w 2552"/>
                                <a:gd name="T13" fmla="*/ 629 h 2616"/>
                                <a:gd name="T14" fmla="*/ 727 w 2552"/>
                                <a:gd name="T15" fmla="*/ 723 h 2616"/>
                                <a:gd name="T16" fmla="*/ 669 w 2552"/>
                                <a:gd name="T17" fmla="*/ 823 h 2616"/>
                                <a:gd name="T18" fmla="*/ 663 w 2552"/>
                                <a:gd name="T19" fmla="*/ 925 h 2616"/>
                                <a:gd name="T20" fmla="*/ 707 w 2552"/>
                                <a:gd name="T21" fmla="*/ 1027 h 2616"/>
                                <a:gd name="T22" fmla="*/ 918 w 2552"/>
                                <a:gd name="T23" fmla="*/ 1253 h 2616"/>
                                <a:gd name="T24" fmla="*/ 1402 w 2552"/>
                                <a:gd name="T25" fmla="*/ 1718 h 2616"/>
                                <a:gd name="T26" fmla="*/ 1630 w 2552"/>
                                <a:gd name="T27" fmla="*/ 1918 h 2616"/>
                                <a:gd name="T28" fmla="*/ 1727 w 2552"/>
                                <a:gd name="T29" fmla="*/ 1946 h 2616"/>
                                <a:gd name="T30" fmla="*/ 1823 w 2552"/>
                                <a:gd name="T31" fmla="*/ 1921 h 2616"/>
                                <a:gd name="T32" fmla="*/ 1914 w 2552"/>
                                <a:gd name="T33" fmla="*/ 1836 h 2616"/>
                                <a:gd name="T34" fmla="*/ 2018 w 2552"/>
                                <a:gd name="T35" fmla="*/ 1737 h 2616"/>
                                <a:gd name="T36" fmla="*/ 2121 w 2552"/>
                                <a:gd name="T37" fmla="*/ 1703 h 2616"/>
                                <a:gd name="T38" fmla="*/ 2222 w 2552"/>
                                <a:gd name="T39" fmla="*/ 1728 h 2616"/>
                                <a:gd name="T40" fmla="*/ 2320 w 2552"/>
                                <a:gd name="T41" fmla="*/ 1810 h 2616"/>
                                <a:gd name="T42" fmla="*/ 2529 w 2552"/>
                                <a:gd name="T43" fmla="*/ 2061 h 2616"/>
                                <a:gd name="T44" fmla="*/ 2552 w 2552"/>
                                <a:gd name="T45" fmla="*/ 2149 h 2616"/>
                                <a:gd name="T46" fmla="*/ 2538 w 2552"/>
                                <a:gd name="T47" fmla="*/ 2228 h 2616"/>
                                <a:gd name="T48" fmla="*/ 2506 w 2552"/>
                                <a:gd name="T49" fmla="*/ 2287 h 2616"/>
                                <a:gd name="T50" fmla="*/ 2475 w 2552"/>
                                <a:gd name="T51" fmla="*/ 2321 h 2616"/>
                                <a:gd name="T52" fmla="*/ 2458 w 2552"/>
                                <a:gd name="T53" fmla="*/ 2336 h 2616"/>
                                <a:gd name="T54" fmla="*/ 2412 w 2552"/>
                                <a:gd name="T55" fmla="*/ 2374 h 2616"/>
                                <a:gd name="T56" fmla="*/ 2347 w 2552"/>
                                <a:gd name="T57" fmla="*/ 2426 h 2616"/>
                                <a:gd name="T58" fmla="*/ 2269 w 2552"/>
                                <a:gd name="T59" fmla="*/ 2482 h 2616"/>
                                <a:gd name="T60" fmla="*/ 2187 w 2552"/>
                                <a:gd name="T61" fmla="*/ 2532 h 2616"/>
                                <a:gd name="T62" fmla="*/ 2109 w 2552"/>
                                <a:gd name="T63" fmla="*/ 2567 h 2616"/>
                                <a:gd name="T64" fmla="*/ 1964 w 2552"/>
                                <a:gd name="T65" fmla="*/ 2605 h 2616"/>
                                <a:gd name="T66" fmla="*/ 1848 w 2552"/>
                                <a:gd name="T67" fmla="*/ 2616 h 2616"/>
                                <a:gd name="T68" fmla="*/ 1752 w 2552"/>
                                <a:gd name="T69" fmla="*/ 2606 h 2616"/>
                                <a:gd name="T70" fmla="*/ 1668 w 2552"/>
                                <a:gd name="T71" fmla="*/ 2581 h 2616"/>
                                <a:gd name="T72" fmla="*/ 1589 w 2552"/>
                                <a:gd name="T73" fmla="*/ 2544 h 2616"/>
                                <a:gd name="T74" fmla="*/ 1439 w 2552"/>
                                <a:gd name="T75" fmla="*/ 2469 h 2616"/>
                                <a:gd name="T76" fmla="*/ 1167 w 2552"/>
                                <a:gd name="T77" fmla="*/ 2314 h 2616"/>
                                <a:gd name="T78" fmla="*/ 916 w 2552"/>
                                <a:gd name="T79" fmla="*/ 2146 h 2616"/>
                                <a:gd name="T80" fmla="*/ 689 w 2552"/>
                                <a:gd name="T81" fmla="*/ 1959 h 2616"/>
                                <a:gd name="T82" fmla="*/ 488 w 2552"/>
                                <a:gd name="T83" fmla="*/ 1751 h 2616"/>
                                <a:gd name="T84" fmla="*/ 314 w 2552"/>
                                <a:gd name="T85" fmla="*/ 1520 h 2616"/>
                                <a:gd name="T86" fmla="*/ 170 w 2552"/>
                                <a:gd name="T87" fmla="*/ 1261 h 2616"/>
                                <a:gd name="T88" fmla="*/ 59 w 2552"/>
                                <a:gd name="T89" fmla="*/ 972 h 2616"/>
                                <a:gd name="T90" fmla="*/ 4 w 2552"/>
                                <a:gd name="T91" fmla="*/ 734 h 2616"/>
                                <a:gd name="T92" fmla="*/ 11 w 2552"/>
                                <a:gd name="T93" fmla="*/ 543 h 2616"/>
                                <a:gd name="T94" fmla="*/ 63 w 2552"/>
                                <a:gd name="T95" fmla="*/ 365 h 2616"/>
                                <a:gd name="T96" fmla="*/ 160 w 2552"/>
                                <a:gd name="T97" fmla="*/ 197 h 2616"/>
                                <a:gd name="T98" fmla="*/ 279 w 2552"/>
                                <a:gd name="T99" fmla="*/ 61 h 2616"/>
                                <a:gd name="T100" fmla="*/ 377 w 2552"/>
                                <a:gd name="T101" fmla="*/ 6 h 26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52" h="2616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56509C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  <w:p w14:paraId="4174C1C7" w14:textId="77777777" w:rsidR="001E4C5D" w:rsidRDefault="00000000" w:rsidP="001E4C5D">
          <w:pPr>
            <w:pStyle w:val="ContactInfo"/>
          </w:pPr>
          <w:sdt>
            <w:sdtPr>
              <w:id w:val="619497980"/>
              <w:placeholder>
                <w:docPart w:val="768964C5BEDF4F828BAB1063927CBE08"/>
              </w:placeholder>
              <w15:appearance w15:val="hidden"/>
            </w:sdtPr>
            <w:sdtContent>
              <w:r w:rsidR="001E4C5D">
                <w:t>sanika.chandrachud@outlook.com</w:t>
              </w:r>
            </w:sdtContent>
          </w:sdt>
          <w:r w:rsidR="001E4C5D" w:rsidRPr="00AD31D1">
            <w:t xml:space="preserve"> </w:t>
          </w:r>
          <w:r w:rsidR="001E4C5D">
            <w:t xml:space="preserve"> </w:t>
          </w:r>
          <w:r w:rsidR="001E4C5D"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3DAB27A5" wp14:editId="6A1CB87C">
                    <wp:extent cx="137160" cy="91440"/>
                    <wp:effectExtent l="0" t="0" r="0" b="3810"/>
                    <wp:docPr id="153167863" name="Freeform 5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37160" cy="91440"/>
                            </a:xfrm>
                            <a:custGeom>
                              <a:avLst/>
                              <a:gdLst>
                                <a:gd name="T0" fmla="*/ 108 w 120"/>
                                <a:gd name="T1" fmla="*/ 21 h 80"/>
                                <a:gd name="T2" fmla="*/ 108 w 120"/>
                                <a:gd name="T3" fmla="*/ 21 h 80"/>
                                <a:gd name="T4" fmla="*/ 60 w 120"/>
                                <a:gd name="T5" fmla="*/ 58 h 80"/>
                                <a:gd name="T6" fmla="*/ 12 w 120"/>
                                <a:gd name="T7" fmla="*/ 21 h 80"/>
                                <a:gd name="T8" fmla="*/ 12 w 120"/>
                                <a:gd name="T9" fmla="*/ 18 h 80"/>
                                <a:gd name="T10" fmla="*/ 16 w 120"/>
                                <a:gd name="T11" fmla="*/ 17 h 80"/>
                                <a:gd name="T12" fmla="*/ 60 w 120"/>
                                <a:gd name="T13" fmla="*/ 51 h 80"/>
                                <a:gd name="T14" fmla="*/ 104 w 120"/>
                                <a:gd name="T15" fmla="*/ 17 h 80"/>
                                <a:gd name="T16" fmla="*/ 108 w 120"/>
                                <a:gd name="T17" fmla="*/ 18 h 80"/>
                                <a:gd name="T18" fmla="*/ 108 w 120"/>
                                <a:gd name="T19" fmla="*/ 21 h 80"/>
                                <a:gd name="T20" fmla="*/ 108 w 120"/>
                                <a:gd name="T21" fmla="*/ 21 h 80"/>
                                <a:gd name="T22" fmla="*/ 114 w 120"/>
                                <a:gd name="T23" fmla="*/ 0 h 80"/>
                                <a:gd name="T24" fmla="*/ 114 w 120"/>
                                <a:gd name="T25" fmla="*/ 0 h 80"/>
                                <a:gd name="T26" fmla="*/ 6 w 120"/>
                                <a:gd name="T27" fmla="*/ 0 h 80"/>
                                <a:gd name="T28" fmla="*/ 0 w 120"/>
                                <a:gd name="T29" fmla="*/ 6 h 80"/>
                                <a:gd name="T30" fmla="*/ 0 w 120"/>
                                <a:gd name="T31" fmla="*/ 74 h 80"/>
                                <a:gd name="T32" fmla="*/ 6 w 120"/>
                                <a:gd name="T33" fmla="*/ 80 h 80"/>
                                <a:gd name="T34" fmla="*/ 114 w 120"/>
                                <a:gd name="T35" fmla="*/ 80 h 80"/>
                                <a:gd name="T36" fmla="*/ 120 w 120"/>
                                <a:gd name="T37" fmla="*/ 74 h 80"/>
                                <a:gd name="T38" fmla="*/ 120 w 120"/>
                                <a:gd name="T39" fmla="*/ 6 h 80"/>
                                <a:gd name="T40" fmla="*/ 114 w 120"/>
                                <a:gd name="T41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0" h="8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F24481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<o:lock v:ext="edit" aspectratio="t" verticies="t"/>
                    <w10:anchorlock/>
                  </v:shape>
                </w:pict>
              </mc:Fallback>
            </mc:AlternateContent>
          </w:r>
        </w:p>
      </w:tc>
    </w:tr>
  </w:tbl>
  <w:p w14:paraId="3B1F34F2" w14:textId="77777777" w:rsidR="001E4C5D" w:rsidRDefault="001E4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E2917"/>
    <w:multiLevelType w:val="hybridMultilevel"/>
    <w:tmpl w:val="44746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D4111"/>
    <w:multiLevelType w:val="hybridMultilevel"/>
    <w:tmpl w:val="DECA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D286D"/>
    <w:multiLevelType w:val="hybridMultilevel"/>
    <w:tmpl w:val="10FCEB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0853"/>
    <w:multiLevelType w:val="hybridMultilevel"/>
    <w:tmpl w:val="7D303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A303E"/>
    <w:multiLevelType w:val="hybridMultilevel"/>
    <w:tmpl w:val="D77E9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B460E"/>
    <w:multiLevelType w:val="hybridMultilevel"/>
    <w:tmpl w:val="A5649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369FF"/>
    <w:multiLevelType w:val="hybridMultilevel"/>
    <w:tmpl w:val="41886FF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20B4A"/>
    <w:multiLevelType w:val="hybridMultilevel"/>
    <w:tmpl w:val="AF700DD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D271E"/>
    <w:multiLevelType w:val="hybridMultilevel"/>
    <w:tmpl w:val="B344A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0017D"/>
    <w:multiLevelType w:val="hybridMultilevel"/>
    <w:tmpl w:val="9F5AE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70BE2"/>
    <w:multiLevelType w:val="hybridMultilevel"/>
    <w:tmpl w:val="7220B6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F0B1B"/>
    <w:multiLevelType w:val="hybridMultilevel"/>
    <w:tmpl w:val="6E94B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1"/>
  </w:num>
  <w:num w:numId="18" w16cid:durableId="42292545">
    <w:abstractNumId w:val="23"/>
  </w:num>
  <w:num w:numId="19" w16cid:durableId="347176070">
    <w:abstractNumId w:val="26"/>
  </w:num>
  <w:num w:numId="20" w16cid:durableId="1589851243">
    <w:abstractNumId w:val="20"/>
  </w:num>
  <w:num w:numId="21" w16cid:durableId="922836606">
    <w:abstractNumId w:val="24"/>
  </w:num>
  <w:num w:numId="22" w16cid:durableId="796334615">
    <w:abstractNumId w:val="21"/>
  </w:num>
  <w:num w:numId="23" w16cid:durableId="349335598">
    <w:abstractNumId w:val="22"/>
  </w:num>
  <w:num w:numId="24" w16cid:durableId="177082145">
    <w:abstractNumId w:val="15"/>
  </w:num>
  <w:num w:numId="25" w16cid:durableId="38283844">
    <w:abstractNumId w:val="18"/>
  </w:num>
  <w:num w:numId="26" w16cid:durableId="1392802700">
    <w:abstractNumId w:val="12"/>
  </w:num>
  <w:num w:numId="27" w16cid:durableId="319357626">
    <w:abstractNumId w:val="19"/>
  </w:num>
  <w:num w:numId="28" w16cid:durableId="1416903280">
    <w:abstractNumId w:val="14"/>
  </w:num>
  <w:num w:numId="29" w16cid:durableId="5953603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00"/>
    <w:rsid w:val="0000183F"/>
    <w:rsid w:val="00002750"/>
    <w:rsid w:val="00004D4E"/>
    <w:rsid w:val="00011461"/>
    <w:rsid w:val="00011895"/>
    <w:rsid w:val="00013818"/>
    <w:rsid w:val="00015FBE"/>
    <w:rsid w:val="00021B23"/>
    <w:rsid w:val="00024730"/>
    <w:rsid w:val="00031675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B3D5F"/>
    <w:rsid w:val="000C0771"/>
    <w:rsid w:val="000C1DC5"/>
    <w:rsid w:val="000C2248"/>
    <w:rsid w:val="000C6B0B"/>
    <w:rsid w:val="000D59C5"/>
    <w:rsid w:val="000D6795"/>
    <w:rsid w:val="000E24AC"/>
    <w:rsid w:val="000E4A73"/>
    <w:rsid w:val="000E5C3A"/>
    <w:rsid w:val="000F4F1E"/>
    <w:rsid w:val="000F79EA"/>
    <w:rsid w:val="00104C88"/>
    <w:rsid w:val="00107D2A"/>
    <w:rsid w:val="001210DB"/>
    <w:rsid w:val="00134F92"/>
    <w:rsid w:val="00137DC1"/>
    <w:rsid w:val="00143224"/>
    <w:rsid w:val="00145B33"/>
    <w:rsid w:val="001468F3"/>
    <w:rsid w:val="00152C3A"/>
    <w:rsid w:val="001539C4"/>
    <w:rsid w:val="00162BEE"/>
    <w:rsid w:val="001633A1"/>
    <w:rsid w:val="00165271"/>
    <w:rsid w:val="00171E1B"/>
    <w:rsid w:val="00182F07"/>
    <w:rsid w:val="001858BD"/>
    <w:rsid w:val="00192573"/>
    <w:rsid w:val="0019475B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30D5"/>
    <w:rsid w:val="001E08A4"/>
    <w:rsid w:val="001E4C5D"/>
    <w:rsid w:val="001F3F7B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F10E7"/>
    <w:rsid w:val="002F69E4"/>
    <w:rsid w:val="00300A98"/>
    <w:rsid w:val="00302CBD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82AE5"/>
    <w:rsid w:val="00383057"/>
    <w:rsid w:val="0038684E"/>
    <w:rsid w:val="0039703C"/>
    <w:rsid w:val="003974BB"/>
    <w:rsid w:val="003A091E"/>
    <w:rsid w:val="003A56D7"/>
    <w:rsid w:val="003B6447"/>
    <w:rsid w:val="003C1C71"/>
    <w:rsid w:val="003C769F"/>
    <w:rsid w:val="003D77A7"/>
    <w:rsid w:val="003E063A"/>
    <w:rsid w:val="003E1AF4"/>
    <w:rsid w:val="003E48A6"/>
    <w:rsid w:val="003E5D64"/>
    <w:rsid w:val="00403149"/>
    <w:rsid w:val="004037EF"/>
    <w:rsid w:val="00405BAD"/>
    <w:rsid w:val="004113D8"/>
    <w:rsid w:val="00414EE6"/>
    <w:rsid w:val="00416463"/>
    <w:rsid w:val="00416C2B"/>
    <w:rsid w:val="00423827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77892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2613"/>
    <w:rsid w:val="004C389B"/>
    <w:rsid w:val="004C5C49"/>
    <w:rsid w:val="004D0491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1119A"/>
    <w:rsid w:val="005222EB"/>
    <w:rsid w:val="005247B7"/>
    <w:rsid w:val="005324B1"/>
    <w:rsid w:val="005372F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976A8"/>
    <w:rsid w:val="005A459B"/>
    <w:rsid w:val="005A4C0E"/>
    <w:rsid w:val="005A74EC"/>
    <w:rsid w:val="005B0C63"/>
    <w:rsid w:val="005B3D67"/>
    <w:rsid w:val="005B3F3B"/>
    <w:rsid w:val="005B437C"/>
    <w:rsid w:val="005B484E"/>
    <w:rsid w:val="005C681B"/>
    <w:rsid w:val="005D0108"/>
    <w:rsid w:val="005D0ED6"/>
    <w:rsid w:val="005E088C"/>
    <w:rsid w:val="005E6A53"/>
    <w:rsid w:val="005E6E43"/>
    <w:rsid w:val="005E79F6"/>
    <w:rsid w:val="005F4455"/>
    <w:rsid w:val="0060385A"/>
    <w:rsid w:val="00605112"/>
    <w:rsid w:val="006077CF"/>
    <w:rsid w:val="006104FF"/>
    <w:rsid w:val="00614B7C"/>
    <w:rsid w:val="0062239B"/>
    <w:rsid w:val="00625B8A"/>
    <w:rsid w:val="00642523"/>
    <w:rsid w:val="00644D4E"/>
    <w:rsid w:val="00646D01"/>
    <w:rsid w:val="006620BA"/>
    <w:rsid w:val="00663536"/>
    <w:rsid w:val="0066431C"/>
    <w:rsid w:val="006648D4"/>
    <w:rsid w:val="00665A31"/>
    <w:rsid w:val="00673F18"/>
    <w:rsid w:val="00676CEB"/>
    <w:rsid w:val="00683A86"/>
    <w:rsid w:val="0069300B"/>
    <w:rsid w:val="006A4C72"/>
    <w:rsid w:val="006A6D73"/>
    <w:rsid w:val="006B3D00"/>
    <w:rsid w:val="006D2AE0"/>
    <w:rsid w:val="006D3D6A"/>
    <w:rsid w:val="006D65F8"/>
    <w:rsid w:val="006D747C"/>
    <w:rsid w:val="006F3AE1"/>
    <w:rsid w:val="006F4BCD"/>
    <w:rsid w:val="006F4D23"/>
    <w:rsid w:val="00701796"/>
    <w:rsid w:val="007158BC"/>
    <w:rsid w:val="007175B9"/>
    <w:rsid w:val="007215A9"/>
    <w:rsid w:val="007253E8"/>
    <w:rsid w:val="00735140"/>
    <w:rsid w:val="0073645E"/>
    <w:rsid w:val="007366E5"/>
    <w:rsid w:val="00745196"/>
    <w:rsid w:val="00755346"/>
    <w:rsid w:val="00755B42"/>
    <w:rsid w:val="0077395A"/>
    <w:rsid w:val="00776E3A"/>
    <w:rsid w:val="007850D1"/>
    <w:rsid w:val="007857C8"/>
    <w:rsid w:val="00785FEB"/>
    <w:rsid w:val="00785FF6"/>
    <w:rsid w:val="00790E98"/>
    <w:rsid w:val="00791C36"/>
    <w:rsid w:val="00797693"/>
    <w:rsid w:val="007A0F44"/>
    <w:rsid w:val="007A729F"/>
    <w:rsid w:val="007B3F4F"/>
    <w:rsid w:val="007C0E0E"/>
    <w:rsid w:val="007C153D"/>
    <w:rsid w:val="007C333C"/>
    <w:rsid w:val="007C34A8"/>
    <w:rsid w:val="007D2DA8"/>
    <w:rsid w:val="007E7052"/>
    <w:rsid w:val="007E77F3"/>
    <w:rsid w:val="007F71A4"/>
    <w:rsid w:val="008030EE"/>
    <w:rsid w:val="00812148"/>
    <w:rsid w:val="00814B43"/>
    <w:rsid w:val="00814FA5"/>
    <w:rsid w:val="00817BA1"/>
    <w:rsid w:val="0083016A"/>
    <w:rsid w:val="00846AAE"/>
    <w:rsid w:val="00867081"/>
    <w:rsid w:val="00890AEE"/>
    <w:rsid w:val="008978E8"/>
    <w:rsid w:val="008A02C4"/>
    <w:rsid w:val="008A49A0"/>
    <w:rsid w:val="008A6538"/>
    <w:rsid w:val="008D3D2A"/>
    <w:rsid w:val="008D4246"/>
    <w:rsid w:val="008D4FC8"/>
    <w:rsid w:val="008D5A80"/>
    <w:rsid w:val="008E5483"/>
    <w:rsid w:val="008F4532"/>
    <w:rsid w:val="009077DA"/>
    <w:rsid w:val="009100D1"/>
    <w:rsid w:val="00924B86"/>
    <w:rsid w:val="00925C22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B4952"/>
    <w:rsid w:val="009B4BBF"/>
    <w:rsid w:val="009B5441"/>
    <w:rsid w:val="009C1135"/>
    <w:rsid w:val="009C63EE"/>
    <w:rsid w:val="009D0878"/>
    <w:rsid w:val="009D1AA6"/>
    <w:rsid w:val="009D449D"/>
    <w:rsid w:val="009E62E6"/>
    <w:rsid w:val="009E65EC"/>
    <w:rsid w:val="009E71DA"/>
    <w:rsid w:val="009F2058"/>
    <w:rsid w:val="009F391D"/>
    <w:rsid w:val="00A01463"/>
    <w:rsid w:val="00A03BBC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0911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47E1E"/>
    <w:rsid w:val="00B529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2ACA"/>
    <w:rsid w:val="00BE5BB4"/>
    <w:rsid w:val="00BF1336"/>
    <w:rsid w:val="00C0155C"/>
    <w:rsid w:val="00C01EEC"/>
    <w:rsid w:val="00C17CA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22E33"/>
    <w:rsid w:val="00D35BBD"/>
    <w:rsid w:val="00D37FAD"/>
    <w:rsid w:val="00D5184A"/>
    <w:rsid w:val="00D55F66"/>
    <w:rsid w:val="00D5627D"/>
    <w:rsid w:val="00D60117"/>
    <w:rsid w:val="00D65C6E"/>
    <w:rsid w:val="00D6600D"/>
    <w:rsid w:val="00D70757"/>
    <w:rsid w:val="00D728D5"/>
    <w:rsid w:val="00D73C98"/>
    <w:rsid w:val="00D77483"/>
    <w:rsid w:val="00D7797C"/>
    <w:rsid w:val="00D83EA1"/>
    <w:rsid w:val="00D85CA4"/>
    <w:rsid w:val="00D91335"/>
    <w:rsid w:val="00D92D56"/>
    <w:rsid w:val="00DB0B61"/>
    <w:rsid w:val="00DC29B9"/>
    <w:rsid w:val="00DC4150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230AF"/>
    <w:rsid w:val="00E30CB9"/>
    <w:rsid w:val="00E35983"/>
    <w:rsid w:val="00E35CF1"/>
    <w:rsid w:val="00E379DC"/>
    <w:rsid w:val="00E460F2"/>
    <w:rsid w:val="00E46808"/>
    <w:rsid w:val="00E47547"/>
    <w:rsid w:val="00E5017D"/>
    <w:rsid w:val="00E526A6"/>
    <w:rsid w:val="00E5521B"/>
    <w:rsid w:val="00E61D86"/>
    <w:rsid w:val="00E61FB1"/>
    <w:rsid w:val="00E628FD"/>
    <w:rsid w:val="00E62994"/>
    <w:rsid w:val="00E63862"/>
    <w:rsid w:val="00E665C1"/>
    <w:rsid w:val="00E72DA3"/>
    <w:rsid w:val="00E80DC2"/>
    <w:rsid w:val="00E81FA9"/>
    <w:rsid w:val="00E863B5"/>
    <w:rsid w:val="00E92940"/>
    <w:rsid w:val="00E96617"/>
    <w:rsid w:val="00E97BD9"/>
    <w:rsid w:val="00EB74CE"/>
    <w:rsid w:val="00ED45D9"/>
    <w:rsid w:val="00EE0848"/>
    <w:rsid w:val="00EF1F22"/>
    <w:rsid w:val="00F03B1E"/>
    <w:rsid w:val="00F03F2C"/>
    <w:rsid w:val="00F115CB"/>
    <w:rsid w:val="00F1202D"/>
    <w:rsid w:val="00F16339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66C05"/>
    <w:rsid w:val="00F73AD4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4714"/>
  <w15:chartTrackingRefBased/>
  <w15:docId w15:val="{32903C45-C8B0-4156-AA4E-A08F9556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65C6E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07D2A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lynn.atkinson@deakin.edu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nika-chandrachud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nika-chandrachu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F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1B28798011453A92C555BEB4F6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3C44A-444B-4537-868B-EECC065C3F1D}"/>
      </w:docPartPr>
      <w:docPartBody>
        <w:p w:rsidR="00F3472A" w:rsidRDefault="00F3472A" w:rsidP="00F3472A">
          <w:pPr>
            <w:pStyle w:val="501B28798011453A92C555BEB4F63A4E"/>
          </w:pPr>
          <w:r w:rsidRPr="00AD31D1">
            <w:t>Albany, NY</w:t>
          </w:r>
        </w:p>
      </w:docPartBody>
    </w:docPart>
    <w:docPart>
      <w:docPartPr>
        <w:name w:val="B1CCF2B050EA47D4918E7DEF1D87F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D61EA-5497-49E4-B396-1D4650100E61}"/>
      </w:docPartPr>
      <w:docPartBody>
        <w:p w:rsidR="00F3472A" w:rsidRDefault="00F3472A" w:rsidP="00F3472A">
          <w:pPr>
            <w:pStyle w:val="B1CCF2B050EA47D4918E7DEF1D87FDA0"/>
          </w:pPr>
          <w:r w:rsidRPr="00AD31D1">
            <w:t>502.555.0110</w:t>
          </w:r>
        </w:p>
      </w:docPartBody>
    </w:docPart>
    <w:docPart>
      <w:docPartPr>
        <w:name w:val="768964C5BEDF4F828BAB1063927CB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27153-D86B-4679-B1F1-FE8EC27A70C6}"/>
      </w:docPartPr>
      <w:docPartBody>
        <w:p w:rsidR="00F3472A" w:rsidRDefault="00F3472A" w:rsidP="00F3472A">
          <w:pPr>
            <w:pStyle w:val="768964C5BEDF4F828BAB1063927CBE08"/>
          </w:pPr>
          <w:r w:rsidRPr="00AD31D1">
            <w:t>takanori@example.com</w:t>
          </w:r>
        </w:p>
      </w:docPartBody>
    </w:docPart>
    <w:docPart>
      <w:docPartPr>
        <w:name w:val="599A54082B024DC6A0B2FCEE50B6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45BBF-5B2E-4287-A7C7-00747A4E16EF}"/>
      </w:docPartPr>
      <w:docPartBody>
        <w:p w:rsidR="00FA0B64" w:rsidRDefault="001F530F" w:rsidP="001F530F">
          <w:pPr>
            <w:pStyle w:val="599A54082B024DC6A0B2FCEE50B6FF54"/>
          </w:pPr>
          <w:r w:rsidRPr="00AD31D1">
            <w:t>Albany, NY</w:t>
          </w:r>
        </w:p>
      </w:docPartBody>
    </w:docPart>
    <w:docPart>
      <w:docPartPr>
        <w:name w:val="5BCE7E68771B4195A3AAEB1DEC2D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D049C-434E-4B3A-8FD1-3690E63FCA20}"/>
      </w:docPartPr>
      <w:docPartBody>
        <w:p w:rsidR="00FA0B64" w:rsidRDefault="001F530F" w:rsidP="001F530F">
          <w:pPr>
            <w:pStyle w:val="5BCE7E68771B4195A3AAEB1DEC2D21E7"/>
          </w:pPr>
          <w:r w:rsidRPr="00AD31D1">
            <w:t>502.555.0110</w:t>
          </w:r>
        </w:p>
      </w:docPartBody>
    </w:docPart>
    <w:docPart>
      <w:docPartPr>
        <w:name w:val="ABEB5B9F74D846DFBBDABDEBBE89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22474-61CF-4C3C-B349-062AD88C30A1}"/>
      </w:docPartPr>
      <w:docPartBody>
        <w:p w:rsidR="00FA0B64" w:rsidRDefault="001F530F" w:rsidP="001F530F">
          <w:pPr>
            <w:pStyle w:val="ABEB5B9F74D846DFBBDABDEBBE890379"/>
          </w:pPr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8"/>
    <w:rsid w:val="001F530F"/>
    <w:rsid w:val="00605112"/>
    <w:rsid w:val="00914A93"/>
    <w:rsid w:val="00B30A15"/>
    <w:rsid w:val="00C3347D"/>
    <w:rsid w:val="00D92D56"/>
    <w:rsid w:val="00E80DC2"/>
    <w:rsid w:val="00EE6118"/>
    <w:rsid w:val="00F3472A"/>
    <w:rsid w:val="00F73AD4"/>
    <w:rsid w:val="00F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1B28798011453A92C555BEB4F63A4E">
    <w:name w:val="501B28798011453A92C555BEB4F63A4E"/>
    <w:rsid w:val="00F3472A"/>
  </w:style>
  <w:style w:type="paragraph" w:customStyle="1" w:styleId="B1CCF2B050EA47D4918E7DEF1D87FDA0">
    <w:name w:val="B1CCF2B050EA47D4918E7DEF1D87FDA0"/>
    <w:rsid w:val="00F3472A"/>
  </w:style>
  <w:style w:type="paragraph" w:customStyle="1" w:styleId="768964C5BEDF4F828BAB1063927CBE08">
    <w:name w:val="768964C5BEDF4F828BAB1063927CBE08"/>
    <w:rsid w:val="00F3472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9A54082B024DC6A0B2FCEE50B6FF54">
    <w:name w:val="599A54082B024DC6A0B2FCEE50B6FF54"/>
    <w:rsid w:val="001F530F"/>
  </w:style>
  <w:style w:type="paragraph" w:customStyle="1" w:styleId="5BCE7E68771B4195A3AAEB1DEC2D21E7">
    <w:name w:val="5BCE7E68771B4195A3AAEB1DEC2D21E7"/>
    <w:rsid w:val="001F530F"/>
  </w:style>
  <w:style w:type="paragraph" w:customStyle="1" w:styleId="ABEB5B9F74D846DFBBDABDEBBE890379">
    <w:name w:val="ABEB5B9F74D846DFBBDABDEBBE890379"/>
    <w:rsid w:val="001F5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5135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Chandrachud</dc:creator>
  <cp:keywords/>
  <dc:description/>
  <cp:lastModifiedBy>Sanika Chandrachud</cp:lastModifiedBy>
  <cp:revision>6</cp:revision>
  <cp:lastPrinted>2024-09-19T04:23:00Z</cp:lastPrinted>
  <dcterms:created xsi:type="dcterms:W3CDTF">2024-09-22T00:20:00Z</dcterms:created>
  <dcterms:modified xsi:type="dcterms:W3CDTF">2024-12-03T23:25:00Z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